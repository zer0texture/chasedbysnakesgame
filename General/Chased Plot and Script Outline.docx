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EB559" w14:textId="36631AF8" w:rsidR="00300CC3" w:rsidRDefault="00300CC3" w:rsidP="00300CC3">
      <w:pPr>
        <w:pStyle w:val="Title"/>
      </w:pPr>
      <w:r>
        <w:t>Chased: Key Plot Points</w:t>
      </w:r>
      <w:r w:rsidR="00FF6F03">
        <w:t xml:space="preserve"> Checklist </w:t>
      </w:r>
    </w:p>
    <w:p w14:paraId="52CFF105" w14:textId="77777777" w:rsidR="00300CC3" w:rsidRDefault="00300CC3" w:rsidP="00300CC3"/>
    <w:p w14:paraId="0E5E36EB" w14:textId="77777777" w:rsidR="00300CC3" w:rsidRDefault="00300CC3" w:rsidP="00300CC3">
      <w:pPr>
        <w:pStyle w:val="Subtitle"/>
      </w:pPr>
      <w:r>
        <w:t>Prologue:</w:t>
      </w:r>
    </w:p>
    <w:p w14:paraId="4F6D90A4" w14:textId="1961A9BA" w:rsidR="00300CC3" w:rsidRDefault="00300CC3" w:rsidP="00300CC3">
      <w:pPr>
        <w:pStyle w:val="ListParagraph"/>
        <w:numPr>
          <w:ilvl w:val="0"/>
          <w:numId w:val="1"/>
        </w:numPr>
      </w:pPr>
      <w:r>
        <w:t xml:space="preserve">Introduction to ‘Vic’ </w:t>
      </w:r>
      <w:r w:rsidR="006B7C47">
        <w:t>Y</w:t>
      </w:r>
    </w:p>
    <w:p w14:paraId="3952B10E" w14:textId="054B1F48" w:rsidR="00300CC3" w:rsidRDefault="00300CC3" w:rsidP="00300CC3">
      <w:pPr>
        <w:pStyle w:val="ListParagraph"/>
        <w:numPr>
          <w:ilvl w:val="0"/>
          <w:numId w:val="1"/>
        </w:numPr>
      </w:pPr>
      <w:r>
        <w:t>Introduction to ‘The Voice’</w:t>
      </w:r>
      <w:r w:rsidR="006B7C47">
        <w:t xml:space="preserve"> Y</w:t>
      </w:r>
      <w:r>
        <w:t xml:space="preserve"> </w:t>
      </w:r>
    </w:p>
    <w:p w14:paraId="345F38E2" w14:textId="016E5208" w:rsidR="00300CC3" w:rsidRDefault="00300CC3" w:rsidP="00300CC3">
      <w:pPr>
        <w:pStyle w:val="ListParagraph"/>
        <w:numPr>
          <w:ilvl w:val="0"/>
          <w:numId w:val="1"/>
        </w:numPr>
      </w:pPr>
      <w:r>
        <w:t>Realisation of entrapment</w:t>
      </w:r>
      <w:r w:rsidR="006B7C47">
        <w:t xml:space="preserve"> Y</w:t>
      </w:r>
    </w:p>
    <w:p w14:paraId="441604ED" w14:textId="00E7920C" w:rsidR="00300CC3" w:rsidRDefault="006B7C47" w:rsidP="00300CC3">
      <w:pPr>
        <w:pStyle w:val="ListParagraph"/>
        <w:numPr>
          <w:ilvl w:val="0"/>
          <w:numId w:val="1"/>
        </w:numPr>
      </w:pPr>
      <w:r>
        <w:t>Exposition of main story thread Y</w:t>
      </w:r>
    </w:p>
    <w:p w14:paraId="1BC7D53C" w14:textId="77777777" w:rsidR="00300CC3" w:rsidRDefault="00300CC3" w:rsidP="00300CC3">
      <w:pPr>
        <w:pStyle w:val="Subtitle"/>
      </w:pPr>
      <w:r>
        <w:t>Area 1: Egyptian Rendezvous</w:t>
      </w:r>
    </w:p>
    <w:p w14:paraId="5C4C302B" w14:textId="762B24E6" w:rsidR="00300CC3" w:rsidRDefault="00300CC3" w:rsidP="00300CC3">
      <w:pPr>
        <w:pStyle w:val="ListParagraph"/>
        <w:numPr>
          <w:ilvl w:val="0"/>
          <w:numId w:val="2"/>
        </w:numPr>
      </w:pPr>
      <w:r>
        <w:t>Introduction of ‘Brother Anderson’ story arc</w:t>
      </w:r>
      <w:r w:rsidR="006B7C47">
        <w:t xml:space="preserve"> Y</w:t>
      </w:r>
    </w:p>
    <w:p w14:paraId="71E0C57F" w14:textId="5D6DEEA7" w:rsidR="00300CC3" w:rsidRDefault="00300CC3" w:rsidP="00300CC3">
      <w:pPr>
        <w:pStyle w:val="ListParagraph"/>
        <w:numPr>
          <w:ilvl w:val="0"/>
          <w:numId w:val="2"/>
        </w:numPr>
      </w:pPr>
      <w:r>
        <w:t>Suggestions of Vic’s lifestyle before being trapped in the “void” -&gt; First exposition to the relationship shared with the imprisoned within the castle.</w:t>
      </w:r>
      <w:r w:rsidR="006B7C47">
        <w:t xml:space="preserve"> </w:t>
      </w:r>
      <w:r w:rsidR="00C7745A">
        <w:t>Y</w:t>
      </w:r>
    </w:p>
    <w:p w14:paraId="57059E35" w14:textId="54363481" w:rsidR="00300CC3" w:rsidRDefault="00300CC3" w:rsidP="00300CC3">
      <w:pPr>
        <w:pStyle w:val="ListParagraph"/>
        <w:numPr>
          <w:ilvl w:val="0"/>
          <w:numId w:val="2"/>
        </w:numPr>
      </w:pPr>
      <w:r>
        <w:t xml:space="preserve">Egyptian Slavery plot thread -&gt; beginning to end. </w:t>
      </w:r>
      <w:r w:rsidR="006B7C47">
        <w:t>Y -&gt; Through Collectibles</w:t>
      </w:r>
    </w:p>
    <w:p w14:paraId="0D9347E0" w14:textId="77777777" w:rsidR="00300CC3" w:rsidRDefault="00300CC3" w:rsidP="00300CC3">
      <w:pPr>
        <w:pStyle w:val="Subtitle"/>
      </w:pPr>
      <w:r>
        <w:t xml:space="preserve">Area 2: The Dungeon/ Prisoner </w:t>
      </w:r>
    </w:p>
    <w:p w14:paraId="66391013" w14:textId="77777777" w:rsidR="00300CC3" w:rsidRDefault="00300CC3" w:rsidP="00300CC3">
      <w:pPr>
        <w:pStyle w:val="ListParagraph"/>
        <w:numPr>
          <w:ilvl w:val="0"/>
          <w:numId w:val="3"/>
        </w:numPr>
      </w:pPr>
      <w:r>
        <w:t>Spouse story thread: What of the character’s spouse, are they truly in that world?</w:t>
      </w:r>
    </w:p>
    <w:p w14:paraId="362A8F7B" w14:textId="0F4A0996" w:rsidR="00300CC3" w:rsidRDefault="00300CC3" w:rsidP="00300CC3">
      <w:pPr>
        <w:pStyle w:val="ListParagraph"/>
        <w:numPr>
          <w:ilvl w:val="0"/>
          <w:numId w:val="3"/>
        </w:numPr>
      </w:pPr>
      <w:r>
        <w:t>Apparent demise of spouse</w:t>
      </w:r>
      <w:r w:rsidR="00FF6F03">
        <w:t xml:space="preserve"> Y</w:t>
      </w:r>
      <w:r w:rsidR="00C7745A">
        <w:t xml:space="preserve"> -&gt; </w:t>
      </w:r>
      <w:r w:rsidR="00FF6F03">
        <w:t>Moved to Garden Area/Graveyard</w:t>
      </w:r>
    </w:p>
    <w:p w14:paraId="19CF2EB6" w14:textId="77777777" w:rsidR="00300CC3" w:rsidRDefault="00300CC3" w:rsidP="00300CC3">
      <w:pPr>
        <w:pStyle w:val="ListParagraph"/>
        <w:numPr>
          <w:ilvl w:val="0"/>
          <w:numId w:val="3"/>
        </w:numPr>
      </w:pPr>
      <w:r>
        <w:t xml:space="preserve">Manipulation of character by the voice revealed -&gt; Have actually been making the voice stronger, and able to entrap more people. </w:t>
      </w:r>
    </w:p>
    <w:p w14:paraId="3C3FCB78" w14:textId="77777777" w:rsidR="00300CC3" w:rsidRDefault="00300CC3" w:rsidP="00300CC3">
      <w:pPr>
        <w:pStyle w:val="ListParagraph"/>
        <w:numPr>
          <w:ilvl w:val="0"/>
          <w:numId w:val="3"/>
        </w:numPr>
      </w:pPr>
      <w:r>
        <w:t>Flashes of memory regarding previous imprisonment</w:t>
      </w:r>
    </w:p>
    <w:p w14:paraId="766D7BC7" w14:textId="77777777" w:rsidR="00300CC3" w:rsidRDefault="00300CC3" w:rsidP="00300CC3">
      <w:pPr>
        <w:pStyle w:val="ListParagraph"/>
        <w:numPr>
          <w:ilvl w:val="0"/>
          <w:numId w:val="3"/>
        </w:numPr>
      </w:pPr>
      <w:r>
        <w:t>Dungeon plot thread -&gt; prisoner ethics</w:t>
      </w:r>
    </w:p>
    <w:p w14:paraId="6132828B" w14:textId="77777777" w:rsidR="00300CC3" w:rsidRDefault="00300CC3" w:rsidP="00300CC3">
      <w:pPr>
        <w:pStyle w:val="Subtitle"/>
      </w:pPr>
      <w:r>
        <w:t>Area 3: Garden Area/Graveyard</w:t>
      </w:r>
    </w:p>
    <w:p w14:paraId="69C6F512" w14:textId="36EEA15B" w:rsidR="00300CC3" w:rsidRDefault="00300CC3" w:rsidP="00300CC3">
      <w:pPr>
        <w:pStyle w:val="ListParagraph"/>
        <w:numPr>
          <w:ilvl w:val="0"/>
          <w:numId w:val="4"/>
        </w:numPr>
      </w:pPr>
      <w:r>
        <w:t xml:space="preserve">Discovery of sectioning, and subsequent knock on effect of treatment within the asylum. </w:t>
      </w:r>
      <w:r w:rsidR="00FF6F03">
        <w:t>Yish</w:t>
      </w:r>
    </w:p>
    <w:p w14:paraId="10B4A6EF" w14:textId="7BB103EF" w:rsidR="00300CC3" w:rsidRDefault="00300CC3" w:rsidP="00300CC3">
      <w:pPr>
        <w:pStyle w:val="ListParagraph"/>
        <w:numPr>
          <w:ilvl w:val="0"/>
          <w:numId w:val="4"/>
        </w:numPr>
      </w:pPr>
      <w:r>
        <w:t xml:space="preserve">Closure on the ‘Brother Anderson’ arc -&gt; Brother’s death as a consequence of trying to expose the treatment of patients in the asylum. </w:t>
      </w:r>
      <w:r w:rsidR="00FF6F03">
        <w:t>Y</w:t>
      </w:r>
    </w:p>
    <w:p w14:paraId="7D74C7CE" w14:textId="1483C447" w:rsidR="00300CC3" w:rsidRDefault="00300CC3" w:rsidP="00300CC3">
      <w:pPr>
        <w:pStyle w:val="ListParagraph"/>
        <w:numPr>
          <w:ilvl w:val="0"/>
          <w:numId w:val="4"/>
        </w:numPr>
      </w:pPr>
      <w:r>
        <w:t>‘Snakes’ visualised as form of enemy due to the connections with spouse’s jewellery. “For a single memory, gave birth to an entire world!”</w:t>
      </w:r>
      <w:r w:rsidR="00FF6F03">
        <w:t xml:space="preserve"> Yish</w:t>
      </w:r>
    </w:p>
    <w:p w14:paraId="042237C1" w14:textId="2D45F5E7" w:rsidR="00300CC3" w:rsidRDefault="00300CC3" w:rsidP="00300CC3">
      <w:pPr>
        <w:pStyle w:val="ListParagraph"/>
        <w:numPr>
          <w:ilvl w:val="0"/>
          <w:numId w:val="4"/>
        </w:numPr>
      </w:pPr>
      <w:r>
        <w:t xml:space="preserve">Player has been in a catatonic state due to the use of supposed medication to solve the problem of ‘insanity’. </w:t>
      </w:r>
      <w:r w:rsidR="00FF6F03">
        <w:t xml:space="preserve">N -&gt; Might needed to be added in revision. </w:t>
      </w:r>
    </w:p>
    <w:p w14:paraId="2FC19BCA" w14:textId="77777777" w:rsidR="00300CC3" w:rsidRPr="00E60413" w:rsidRDefault="00300CC3" w:rsidP="00300CC3">
      <w:pPr>
        <w:pStyle w:val="ListParagraph"/>
      </w:pPr>
    </w:p>
    <w:p w14:paraId="31826276" w14:textId="77777777" w:rsidR="00300CC3" w:rsidRDefault="00300CC3">
      <w: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300CC3" w14:paraId="3125254D" w14:textId="77777777" w:rsidTr="003847BC">
        <w:trPr>
          <w:trHeight w:val="7110"/>
        </w:trPr>
        <w:tc>
          <w:tcPr>
            <w:tcW w:w="8856" w:type="dxa"/>
          </w:tcPr>
          <w:p w14:paraId="52ED226A" w14:textId="77777777" w:rsidR="00087539" w:rsidRDefault="00087539" w:rsidP="00087539">
            <w:pPr>
              <w:pStyle w:val="Title"/>
              <w:jc w:val="center"/>
            </w:pPr>
          </w:p>
          <w:p w14:paraId="63D328AE" w14:textId="77777777" w:rsidR="00087539" w:rsidRDefault="00087539" w:rsidP="00087539">
            <w:pPr>
              <w:pStyle w:val="Title"/>
              <w:jc w:val="center"/>
            </w:pPr>
          </w:p>
          <w:p w14:paraId="6122B24F" w14:textId="77777777" w:rsidR="00087539" w:rsidRDefault="00087539" w:rsidP="00087539">
            <w:pPr>
              <w:pStyle w:val="Title"/>
              <w:jc w:val="center"/>
            </w:pPr>
          </w:p>
          <w:p w14:paraId="0B1F6FE5" w14:textId="77777777" w:rsidR="00087539" w:rsidRDefault="00087539" w:rsidP="00087539">
            <w:pPr>
              <w:pStyle w:val="Title"/>
              <w:jc w:val="center"/>
            </w:pPr>
          </w:p>
          <w:p w14:paraId="50146CF2" w14:textId="77777777" w:rsidR="00087539" w:rsidRDefault="00087539" w:rsidP="00087539">
            <w:pPr>
              <w:pStyle w:val="Title"/>
              <w:jc w:val="center"/>
            </w:pPr>
          </w:p>
          <w:p w14:paraId="3AA46811" w14:textId="77777777" w:rsidR="00087539" w:rsidRDefault="00087539" w:rsidP="00087539">
            <w:pPr>
              <w:pStyle w:val="Title"/>
              <w:jc w:val="center"/>
            </w:pPr>
          </w:p>
          <w:p w14:paraId="50391A15" w14:textId="77777777" w:rsidR="00087539" w:rsidRDefault="00087539" w:rsidP="00087539">
            <w:pPr>
              <w:pStyle w:val="Title"/>
              <w:jc w:val="center"/>
            </w:pPr>
          </w:p>
          <w:p w14:paraId="720806AE" w14:textId="7C373231" w:rsidR="00300CC3" w:rsidRPr="00545B21" w:rsidRDefault="00AB6BC8" w:rsidP="00087539">
            <w:pPr>
              <w:pStyle w:val="Title"/>
              <w:jc w:val="center"/>
            </w:pPr>
            <w:r>
              <w:t>“Chased b</w:t>
            </w:r>
            <w:r w:rsidR="00300CC3">
              <w:t>y Snakes”</w:t>
            </w:r>
          </w:p>
          <w:p w14:paraId="0A6B216E" w14:textId="77777777" w:rsidR="00AB6BC8" w:rsidRDefault="00AB6BC8" w:rsidP="003847BC">
            <w:pPr>
              <w:pStyle w:val="Author"/>
            </w:pPr>
          </w:p>
          <w:p w14:paraId="38F53BCB" w14:textId="70563146" w:rsidR="00300CC3" w:rsidRDefault="006E4AA9" w:rsidP="003847BC">
            <w:pPr>
              <w:pStyle w:val="Author"/>
            </w:pPr>
            <w:r>
              <w:t xml:space="preserve">Version 2.1. </w:t>
            </w:r>
          </w:p>
          <w:p w14:paraId="3303BAE1" w14:textId="77777777" w:rsidR="00300CC3" w:rsidRDefault="00300CC3" w:rsidP="003847BC">
            <w:pPr>
              <w:pStyle w:val="Author"/>
            </w:pPr>
            <w:r>
              <w:t>Ashton Philip-Kehnscherper</w:t>
            </w:r>
          </w:p>
        </w:tc>
      </w:tr>
      <w:tr w:rsidR="00300CC3" w14:paraId="66A697DE" w14:textId="77777777" w:rsidTr="003847BC">
        <w:trPr>
          <w:trHeight w:val="5580"/>
        </w:trPr>
        <w:tc>
          <w:tcPr>
            <w:tcW w:w="8856" w:type="dxa"/>
            <w:vAlign w:val="bottom"/>
          </w:tcPr>
          <w:p w14:paraId="7914D376" w14:textId="77777777" w:rsidR="00300CC3" w:rsidRDefault="00300CC3" w:rsidP="003847BC">
            <w:pPr>
              <w:pStyle w:val="Address"/>
            </w:pPr>
            <w:r>
              <w:t>155c Elm Grove</w:t>
            </w:r>
          </w:p>
          <w:p w14:paraId="2F014390" w14:textId="77777777" w:rsidR="00300CC3" w:rsidRDefault="00300CC3" w:rsidP="003847BC">
            <w:pPr>
              <w:pStyle w:val="Address"/>
            </w:pPr>
            <w:r>
              <w:t>Portsmouth,PO5 1LJ</w:t>
            </w:r>
          </w:p>
          <w:p w14:paraId="5E89C227" w14:textId="77777777" w:rsidR="00300CC3" w:rsidRDefault="00300CC3" w:rsidP="003847BC">
            <w:pPr>
              <w:pStyle w:val="Address"/>
            </w:pPr>
            <w:r>
              <w:t>07415821251</w:t>
            </w:r>
          </w:p>
          <w:p w14:paraId="65EA4003" w14:textId="77777777" w:rsidR="00300CC3" w:rsidRDefault="003978E9" w:rsidP="003847BC">
            <w:pPr>
              <w:pStyle w:val="Address"/>
            </w:pPr>
            <w:hyperlink r:id="rId8" w:history="1">
              <w:r w:rsidR="00300CC3" w:rsidRPr="007F2F53">
                <w:rPr>
                  <w:rStyle w:val="Hyperlink"/>
                </w:rPr>
                <w:t>Up684042@myport.ac.uk</w:t>
              </w:r>
            </w:hyperlink>
          </w:p>
        </w:tc>
      </w:tr>
    </w:tbl>
    <w:p w14:paraId="4F1E6F8B" w14:textId="77777777" w:rsidR="003613C0" w:rsidRDefault="00300CC3" w:rsidP="0009168A">
      <w:pPr>
        <w:pStyle w:val="HTMLPreformatted"/>
        <w:shd w:val="clear" w:color="auto" w:fill="F4F4F4"/>
        <w:textAlignment w:val="baseline"/>
      </w:pPr>
      <w:r>
        <w:br w:type="page"/>
      </w:r>
    </w:p>
    <w:p w14:paraId="5CED8F82" w14:textId="336A1DE7" w:rsidR="003613C0" w:rsidRPr="00B74DEC" w:rsidRDefault="00B74DEC" w:rsidP="003613C0">
      <w:pPr>
        <w:pStyle w:val="HTMLPreformatted"/>
        <w:shd w:val="clear" w:color="auto" w:fill="F4F4F4"/>
        <w:textAlignment w:val="baseline"/>
        <w:rPr>
          <w:b/>
          <w:color w:val="000000"/>
          <w:sz w:val="28"/>
          <w:szCs w:val="24"/>
        </w:rPr>
      </w:pPr>
      <w:r>
        <w:rPr>
          <w:b/>
          <w:color w:val="000000"/>
          <w:sz w:val="28"/>
          <w:szCs w:val="24"/>
        </w:rPr>
        <w:lastRenderedPageBreak/>
        <w:t xml:space="preserve">2. </w:t>
      </w:r>
      <w:r w:rsidR="003613C0" w:rsidRPr="00B74DEC">
        <w:rPr>
          <w:b/>
          <w:color w:val="000000"/>
          <w:sz w:val="28"/>
          <w:szCs w:val="24"/>
        </w:rPr>
        <w:t>CHARACTER PROFILES</w:t>
      </w:r>
    </w:p>
    <w:p w14:paraId="2DCDECB1" w14:textId="77777777" w:rsidR="003613C0" w:rsidRDefault="003613C0" w:rsidP="003613C0">
      <w:pPr>
        <w:pStyle w:val="HTMLPreformatted"/>
        <w:shd w:val="clear" w:color="auto" w:fill="F4F4F4"/>
        <w:textAlignment w:val="baseline"/>
        <w:rPr>
          <w:color w:val="000000"/>
          <w:sz w:val="26"/>
          <w:szCs w:val="26"/>
        </w:rPr>
      </w:pPr>
    </w:p>
    <w:p w14:paraId="0A7B4057" w14:textId="2857FEB7" w:rsidR="003613C0" w:rsidRPr="003613C0" w:rsidRDefault="003613C0" w:rsidP="003613C0">
      <w:pPr>
        <w:pStyle w:val="HTMLPreformatted"/>
        <w:shd w:val="clear" w:color="auto" w:fill="F4F4F4"/>
        <w:textAlignment w:val="baseline"/>
        <w:rPr>
          <w:color w:val="000000"/>
          <w:sz w:val="26"/>
          <w:szCs w:val="26"/>
        </w:rPr>
      </w:pPr>
      <w:r w:rsidRPr="003613C0">
        <w:rPr>
          <w:color w:val="000000"/>
          <w:sz w:val="26"/>
          <w:szCs w:val="26"/>
        </w:rPr>
        <w:t>Main Characters</w:t>
      </w:r>
      <w:r>
        <w:rPr>
          <w:color w:val="000000"/>
          <w:sz w:val="26"/>
          <w:szCs w:val="26"/>
        </w:rPr>
        <w:t>:</w:t>
      </w:r>
    </w:p>
    <w:p w14:paraId="455C850D" w14:textId="77777777" w:rsidR="003613C0" w:rsidRDefault="003613C0" w:rsidP="0009168A">
      <w:pPr>
        <w:pStyle w:val="HTMLPreformatted"/>
        <w:shd w:val="clear" w:color="auto" w:fill="F4F4F4"/>
        <w:textAlignment w:val="baseline"/>
      </w:pPr>
    </w:p>
    <w:p w14:paraId="24D1AA0A" w14:textId="5DA9F93E" w:rsidR="0009168A" w:rsidRDefault="003613C0" w:rsidP="0009168A">
      <w:pPr>
        <w:pStyle w:val="HTMLPreformatted"/>
        <w:shd w:val="clear" w:color="auto" w:fill="F4F4F4"/>
        <w:textAlignment w:val="baseline"/>
        <w:rPr>
          <w:color w:val="000000"/>
          <w:sz w:val="24"/>
          <w:szCs w:val="24"/>
        </w:rPr>
      </w:pPr>
      <w:r>
        <w:rPr>
          <w:color w:val="000000"/>
          <w:sz w:val="24"/>
          <w:szCs w:val="24"/>
        </w:rPr>
        <w:t xml:space="preserve">Vic Anderson: The hero of this tale. Unflinching, in their desire to discover the secrets of this world. Although initially composed, their mental insecurities come swirling back as the truth becomes clear. </w:t>
      </w:r>
    </w:p>
    <w:p w14:paraId="642468A1" w14:textId="3B873B08" w:rsidR="003613C0" w:rsidRDefault="003613C0" w:rsidP="0009168A">
      <w:pPr>
        <w:pStyle w:val="HTMLPreformatted"/>
        <w:shd w:val="clear" w:color="auto" w:fill="F4F4F4"/>
        <w:textAlignment w:val="baseline"/>
        <w:rPr>
          <w:color w:val="000000"/>
          <w:sz w:val="24"/>
          <w:szCs w:val="24"/>
        </w:rPr>
      </w:pPr>
    </w:p>
    <w:p w14:paraId="5C466A68" w14:textId="424BB15B" w:rsidR="00D1307A" w:rsidRDefault="003613C0" w:rsidP="0009168A">
      <w:pPr>
        <w:pStyle w:val="HTMLPreformatted"/>
        <w:shd w:val="clear" w:color="auto" w:fill="F4F4F4"/>
        <w:textAlignment w:val="baseline"/>
        <w:rPr>
          <w:color w:val="000000"/>
          <w:sz w:val="24"/>
          <w:szCs w:val="24"/>
        </w:rPr>
      </w:pPr>
      <w:r>
        <w:rPr>
          <w:color w:val="000000"/>
          <w:sz w:val="24"/>
          <w:szCs w:val="24"/>
        </w:rPr>
        <w:t xml:space="preserve">The ‘Voice’: Mysterious. A disembodied voice that guides Vic along, and offers advice. Their tone is initially warm, and gentle. That quickly dissipates as the intention of this voice becomes clearer. </w:t>
      </w:r>
    </w:p>
    <w:p w14:paraId="0FFEDEC2" w14:textId="6225C746" w:rsidR="003613C0" w:rsidRDefault="003613C0" w:rsidP="0009168A">
      <w:pPr>
        <w:pStyle w:val="HTMLPreformatted"/>
        <w:shd w:val="clear" w:color="auto" w:fill="F4F4F4"/>
        <w:textAlignment w:val="baseline"/>
        <w:rPr>
          <w:color w:val="000000"/>
          <w:sz w:val="24"/>
          <w:szCs w:val="24"/>
        </w:rPr>
      </w:pPr>
    </w:p>
    <w:p w14:paraId="5A5CF135" w14:textId="46C5ABAE" w:rsidR="003613C0" w:rsidRPr="003613C0" w:rsidRDefault="003613C0" w:rsidP="003613C0">
      <w:pPr>
        <w:pStyle w:val="HTMLPreformatted"/>
        <w:shd w:val="clear" w:color="auto" w:fill="F4F4F4"/>
        <w:textAlignment w:val="baseline"/>
        <w:rPr>
          <w:color w:val="000000"/>
          <w:sz w:val="26"/>
          <w:szCs w:val="26"/>
        </w:rPr>
      </w:pPr>
      <w:r>
        <w:rPr>
          <w:color w:val="000000"/>
          <w:sz w:val="26"/>
          <w:szCs w:val="26"/>
        </w:rPr>
        <w:t>Additional</w:t>
      </w:r>
      <w:r w:rsidRPr="003613C0">
        <w:rPr>
          <w:color w:val="000000"/>
          <w:sz w:val="26"/>
          <w:szCs w:val="26"/>
        </w:rPr>
        <w:t xml:space="preserve"> Characters</w:t>
      </w:r>
      <w:r>
        <w:rPr>
          <w:color w:val="000000"/>
          <w:sz w:val="26"/>
          <w:szCs w:val="26"/>
        </w:rPr>
        <w:t>:</w:t>
      </w:r>
    </w:p>
    <w:p w14:paraId="5E5ABEF7" w14:textId="52D3776A" w:rsidR="003613C0" w:rsidRDefault="003613C0" w:rsidP="0009168A">
      <w:pPr>
        <w:pStyle w:val="HTMLPreformatted"/>
        <w:shd w:val="clear" w:color="auto" w:fill="F4F4F4"/>
        <w:textAlignment w:val="baseline"/>
        <w:rPr>
          <w:color w:val="000000"/>
          <w:sz w:val="24"/>
          <w:szCs w:val="24"/>
        </w:rPr>
      </w:pPr>
    </w:p>
    <w:p w14:paraId="1598FB8C" w14:textId="34C7041D" w:rsidR="003613C0" w:rsidRDefault="003613C0" w:rsidP="0009168A">
      <w:pPr>
        <w:pStyle w:val="HTMLPreformatted"/>
        <w:shd w:val="clear" w:color="auto" w:fill="F4F4F4"/>
        <w:textAlignment w:val="baseline"/>
        <w:rPr>
          <w:color w:val="000000"/>
          <w:sz w:val="24"/>
          <w:szCs w:val="24"/>
        </w:rPr>
      </w:pPr>
      <w:r>
        <w:rPr>
          <w:color w:val="000000"/>
          <w:sz w:val="24"/>
          <w:szCs w:val="24"/>
        </w:rPr>
        <w:t>Jonah Anderson: Vic’s brother. Somehow involved in the events of the ‘void’. Whereabouts unknown, though clues appear to</w:t>
      </w:r>
      <w:r w:rsidR="00841D4F">
        <w:rPr>
          <w:color w:val="000000"/>
          <w:sz w:val="24"/>
          <w:szCs w:val="24"/>
        </w:rPr>
        <w:t xml:space="preserve"> give some indication of what has happened. </w:t>
      </w:r>
    </w:p>
    <w:p w14:paraId="238A383C" w14:textId="6A8EB560" w:rsidR="00841D4F" w:rsidRDefault="00841D4F" w:rsidP="0009168A">
      <w:pPr>
        <w:pStyle w:val="HTMLPreformatted"/>
        <w:shd w:val="clear" w:color="auto" w:fill="F4F4F4"/>
        <w:textAlignment w:val="baseline"/>
        <w:rPr>
          <w:color w:val="000000"/>
          <w:sz w:val="24"/>
          <w:szCs w:val="24"/>
        </w:rPr>
      </w:pPr>
    </w:p>
    <w:p w14:paraId="7FD11FCE" w14:textId="3C7FA530" w:rsidR="00841D4F" w:rsidRDefault="00841D4F" w:rsidP="0009168A">
      <w:pPr>
        <w:pStyle w:val="HTMLPreformatted"/>
        <w:shd w:val="clear" w:color="auto" w:fill="F4F4F4"/>
        <w:textAlignment w:val="baseline"/>
        <w:rPr>
          <w:color w:val="000000"/>
          <w:sz w:val="24"/>
          <w:szCs w:val="24"/>
        </w:rPr>
      </w:pPr>
      <w:r>
        <w:rPr>
          <w:color w:val="000000"/>
          <w:sz w:val="24"/>
          <w:szCs w:val="24"/>
        </w:rPr>
        <w:t xml:space="preserve">Spouse: The spouse of Vic. Their death caused devastation for Vic. Charted many locations, had a fondness for Snakes after finally seeing them on a route through Egypt. </w:t>
      </w:r>
    </w:p>
    <w:p w14:paraId="07F0F756" w14:textId="6CDFB4D7" w:rsidR="00841D4F" w:rsidRDefault="00841D4F" w:rsidP="0009168A">
      <w:pPr>
        <w:pStyle w:val="HTMLPreformatted"/>
        <w:shd w:val="clear" w:color="auto" w:fill="F4F4F4"/>
        <w:textAlignment w:val="baseline"/>
        <w:rPr>
          <w:color w:val="000000"/>
          <w:sz w:val="24"/>
          <w:szCs w:val="24"/>
        </w:rPr>
      </w:pPr>
    </w:p>
    <w:p w14:paraId="5D299291" w14:textId="087320AD" w:rsidR="00D70392" w:rsidRDefault="00D1307A" w:rsidP="0009168A">
      <w:pPr>
        <w:pStyle w:val="HTMLPreformatted"/>
        <w:shd w:val="clear" w:color="auto" w:fill="F4F4F4"/>
        <w:textAlignment w:val="baseline"/>
        <w:rPr>
          <w:color w:val="000000"/>
          <w:sz w:val="24"/>
          <w:szCs w:val="24"/>
        </w:rPr>
      </w:pPr>
      <w:r>
        <w:rPr>
          <w:color w:val="000000"/>
          <w:sz w:val="24"/>
          <w:szCs w:val="24"/>
        </w:rPr>
        <w:t xml:space="preserve">Family &amp; Friends: These are the selection of family and friends that have ended up ‘trapped’ within the void. Although it becomes clear that these versions are built up of Vic’s memories. Sometimes disembodied messages from these can be heard the ‘Voice’. </w:t>
      </w:r>
    </w:p>
    <w:p w14:paraId="2C80A60A" w14:textId="4101713E" w:rsidR="007947DD" w:rsidRDefault="007947DD" w:rsidP="0009168A">
      <w:pPr>
        <w:pStyle w:val="HTMLPreformatted"/>
        <w:shd w:val="clear" w:color="auto" w:fill="F4F4F4"/>
        <w:textAlignment w:val="baseline"/>
        <w:rPr>
          <w:color w:val="000000"/>
          <w:sz w:val="24"/>
          <w:szCs w:val="24"/>
        </w:rPr>
      </w:pPr>
    </w:p>
    <w:p w14:paraId="64BCFB4C" w14:textId="2066966E" w:rsidR="007947DD" w:rsidRDefault="007947DD" w:rsidP="0009168A">
      <w:pPr>
        <w:pStyle w:val="HTMLPreformatted"/>
        <w:shd w:val="clear" w:color="auto" w:fill="F4F4F4"/>
        <w:textAlignment w:val="baseline"/>
        <w:rPr>
          <w:color w:val="000000"/>
          <w:sz w:val="24"/>
          <w:szCs w:val="24"/>
        </w:rPr>
      </w:pPr>
      <w:r>
        <w:rPr>
          <w:color w:val="000000"/>
          <w:sz w:val="24"/>
          <w:szCs w:val="24"/>
        </w:rPr>
        <w:t xml:space="preserve">Doctor: A ‘doctor’ at the mental asylum. They were involved in the case of patient #13345, their treatment of patients was normal in the Victorian period. </w:t>
      </w:r>
    </w:p>
    <w:p w14:paraId="43B935D5" w14:textId="77777777" w:rsidR="00D70392" w:rsidRDefault="00D70392">
      <w:pPr>
        <w:rPr>
          <w:rFonts w:ascii="Courier New" w:eastAsia="Times New Roman" w:hAnsi="Courier New" w:cs="Courier New"/>
          <w:color w:val="000000"/>
          <w:sz w:val="24"/>
          <w:szCs w:val="24"/>
          <w:lang w:eastAsia="en-GB"/>
        </w:rPr>
      </w:pPr>
      <w:r>
        <w:rPr>
          <w:color w:val="000000"/>
          <w:sz w:val="24"/>
          <w:szCs w:val="24"/>
        </w:rPr>
        <w:br w:type="page"/>
      </w:r>
    </w:p>
    <w:p w14:paraId="2991D75F" w14:textId="4812355F" w:rsidR="00D70392" w:rsidRPr="00B74DEC" w:rsidRDefault="00B74DEC" w:rsidP="0009168A">
      <w:pPr>
        <w:pStyle w:val="HTMLPreformatted"/>
        <w:shd w:val="clear" w:color="auto" w:fill="F4F4F4"/>
        <w:textAlignment w:val="baseline"/>
        <w:rPr>
          <w:b/>
          <w:color w:val="000000"/>
          <w:sz w:val="28"/>
          <w:szCs w:val="24"/>
        </w:rPr>
      </w:pPr>
      <w:r>
        <w:rPr>
          <w:b/>
          <w:color w:val="000000"/>
          <w:sz w:val="28"/>
          <w:szCs w:val="24"/>
        </w:rPr>
        <w:lastRenderedPageBreak/>
        <w:t xml:space="preserve">3. </w:t>
      </w:r>
      <w:r w:rsidR="00D70392" w:rsidRPr="00B74DEC">
        <w:rPr>
          <w:b/>
          <w:color w:val="000000"/>
          <w:sz w:val="28"/>
          <w:szCs w:val="24"/>
        </w:rPr>
        <w:t>LOCATIONS:</w:t>
      </w:r>
    </w:p>
    <w:p w14:paraId="3651533E" w14:textId="6E548D8F" w:rsidR="00D70392" w:rsidRDefault="00B74DEC" w:rsidP="0009168A">
      <w:pPr>
        <w:pStyle w:val="HTMLPreformatted"/>
        <w:shd w:val="clear" w:color="auto" w:fill="F4F4F4"/>
        <w:textAlignment w:val="baseline"/>
        <w:rPr>
          <w:color w:val="000000"/>
          <w:sz w:val="24"/>
          <w:szCs w:val="24"/>
        </w:rPr>
      </w:pPr>
      <w:r>
        <w:rPr>
          <w:color w:val="000000"/>
          <w:sz w:val="24"/>
          <w:szCs w:val="24"/>
        </w:rPr>
        <w:t>Castle (Void)</w:t>
      </w:r>
    </w:p>
    <w:p w14:paraId="3CB30449" w14:textId="305EC864" w:rsidR="00D70392" w:rsidRDefault="00D70392" w:rsidP="0009168A">
      <w:pPr>
        <w:pStyle w:val="HTMLPreformatted"/>
        <w:shd w:val="clear" w:color="auto" w:fill="F4F4F4"/>
        <w:textAlignment w:val="baseline"/>
        <w:rPr>
          <w:color w:val="000000"/>
          <w:sz w:val="24"/>
          <w:szCs w:val="24"/>
        </w:rPr>
      </w:pPr>
      <w:r>
        <w:rPr>
          <w:color w:val="000000"/>
          <w:sz w:val="24"/>
          <w:szCs w:val="24"/>
        </w:rPr>
        <w:t>Dungeon</w:t>
      </w:r>
    </w:p>
    <w:p w14:paraId="3F3A73FA" w14:textId="4B57ED03" w:rsidR="00D70392" w:rsidRDefault="00D70392" w:rsidP="0009168A">
      <w:pPr>
        <w:pStyle w:val="HTMLPreformatted"/>
        <w:shd w:val="clear" w:color="auto" w:fill="F4F4F4"/>
        <w:textAlignment w:val="baseline"/>
        <w:rPr>
          <w:color w:val="000000"/>
          <w:sz w:val="24"/>
          <w:szCs w:val="24"/>
        </w:rPr>
      </w:pPr>
      <w:r>
        <w:rPr>
          <w:color w:val="000000"/>
          <w:sz w:val="24"/>
          <w:szCs w:val="24"/>
        </w:rPr>
        <w:t>Egyptian Tombs</w:t>
      </w:r>
    </w:p>
    <w:p w14:paraId="072C6688" w14:textId="5D9C5B1D" w:rsidR="00D70392" w:rsidRDefault="00D70392" w:rsidP="0009168A">
      <w:pPr>
        <w:pStyle w:val="HTMLPreformatted"/>
        <w:shd w:val="clear" w:color="auto" w:fill="F4F4F4"/>
        <w:textAlignment w:val="baseline"/>
        <w:rPr>
          <w:color w:val="000000"/>
          <w:sz w:val="24"/>
          <w:szCs w:val="24"/>
        </w:rPr>
      </w:pPr>
      <w:r>
        <w:rPr>
          <w:color w:val="000000"/>
          <w:sz w:val="24"/>
          <w:szCs w:val="24"/>
        </w:rPr>
        <w:t>Graveyard/The Gardens</w:t>
      </w:r>
    </w:p>
    <w:p w14:paraId="76510F85" w14:textId="1F659210" w:rsidR="00D70392" w:rsidRDefault="00D70392" w:rsidP="0009168A">
      <w:pPr>
        <w:pStyle w:val="HTMLPreformatted"/>
        <w:shd w:val="clear" w:color="auto" w:fill="F4F4F4"/>
        <w:textAlignment w:val="baseline"/>
        <w:rPr>
          <w:color w:val="000000"/>
          <w:sz w:val="24"/>
          <w:szCs w:val="24"/>
        </w:rPr>
      </w:pPr>
      <w:r>
        <w:rPr>
          <w:color w:val="000000"/>
          <w:sz w:val="24"/>
          <w:szCs w:val="24"/>
        </w:rPr>
        <w:t xml:space="preserve">The Mansion* -&gt; Stretch Goal </w:t>
      </w:r>
    </w:p>
    <w:p w14:paraId="47ACA4C5" w14:textId="77777777" w:rsidR="003613C0" w:rsidRPr="0009168A" w:rsidRDefault="003613C0" w:rsidP="0009168A">
      <w:pPr>
        <w:pStyle w:val="HTMLPreformatted"/>
        <w:shd w:val="clear" w:color="auto" w:fill="F4F4F4"/>
        <w:textAlignment w:val="baseline"/>
        <w:rPr>
          <w:color w:val="000000"/>
          <w:sz w:val="24"/>
          <w:szCs w:val="24"/>
        </w:rPr>
      </w:pPr>
    </w:p>
    <w:p w14:paraId="76871FFF" w14:textId="45D15A04" w:rsidR="00B74DEC" w:rsidRPr="00E166B1" w:rsidRDefault="00B74DEC" w:rsidP="00E166B1">
      <w:r>
        <w:rPr>
          <w:rFonts w:eastAsia="Times New Roman" w:cs="Times New Roman"/>
          <w:caps/>
          <w:sz w:val="24"/>
          <w:szCs w:val="24"/>
        </w:rPr>
        <w:br w:type="page"/>
      </w:r>
      <w:r w:rsidR="007947DD">
        <w:rPr>
          <w:rFonts w:ascii="Courier New" w:eastAsia="Times New Roman" w:hAnsi="Courier New" w:cs="Courier New"/>
          <w:b/>
          <w:caps/>
          <w:sz w:val="28"/>
          <w:szCs w:val="24"/>
        </w:rPr>
        <w:lastRenderedPageBreak/>
        <w:t>4.</w:t>
      </w:r>
      <w:r w:rsidR="007947DD" w:rsidRPr="00B74DEC">
        <w:rPr>
          <w:rFonts w:ascii="Courier New" w:eastAsia="Times New Roman" w:hAnsi="Courier New" w:cs="Courier New"/>
          <w:b/>
          <w:caps/>
          <w:sz w:val="28"/>
          <w:szCs w:val="24"/>
        </w:rPr>
        <w:t xml:space="preserve"> GAME</w:t>
      </w:r>
      <w:r w:rsidRPr="00B74DEC">
        <w:rPr>
          <w:rFonts w:ascii="Courier New" w:eastAsia="Times New Roman" w:hAnsi="Courier New" w:cs="Courier New"/>
          <w:b/>
          <w:caps/>
          <w:sz w:val="28"/>
          <w:szCs w:val="24"/>
        </w:rPr>
        <w:t xml:space="preserve"> SCRIPT</w:t>
      </w:r>
    </w:p>
    <w:p w14:paraId="564F4FEA" w14:textId="6B6B5EDD" w:rsidR="00B74DEC" w:rsidRDefault="00AF1746" w:rsidP="00B74DEC">
      <w:pPr>
        <w:jc w:val="center"/>
        <w:rPr>
          <w:rFonts w:ascii="Courier New" w:hAnsi="Courier New" w:cs="Courier New"/>
          <w:b/>
          <w:color w:val="000000"/>
          <w:sz w:val="24"/>
          <w:szCs w:val="24"/>
        </w:rPr>
      </w:pPr>
      <w:r w:rsidRPr="00AF1746">
        <w:rPr>
          <w:rFonts w:ascii="Courier New" w:hAnsi="Courier New" w:cs="Courier New"/>
          <w:b/>
          <w:color w:val="000000"/>
          <w:sz w:val="24"/>
          <w:szCs w:val="24"/>
        </w:rPr>
        <w:t>Part I: The Outsider</w:t>
      </w:r>
    </w:p>
    <w:p w14:paraId="5F055A70" w14:textId="77777777" w:rsidR="002222C7" w:rsidRDefault="002222C7" w:rsidP="00B74DEC">
      <w:pPr>
        <w:jc w:val="center"/>
        <w:rPr>
          <w:rFonts w:ascii="Courier New" w:hAnsi="Courier New" w:cs="Courier New"/>
          <w:b/>
          <w:color w:val="000000"/>
          <w:sz w:val="24"/>
          <w:szCs w:val="24"/>
        </w:rPr>
      </w:pPr>
    </w:p>
    <w:p w14:paraId="354E8EBF" w14:textId="77777777" w:rsidR="002222C7" w:rsidRPr="00AF1746" w:rsidRDefault="002222C7" w:rsidP="00B74DEC">
      <w:pPr>
        <w:jc w:val="center"/>
        <w:rPr>
          <w:rFonts w:ascii="Courier New" w:hAnsi="Courier New" w:cs="Courier New"/>
          <w:b/>
          <w:color w:val="000000"/>
          <w:sz w:val="24"/>
          <w:szCs w:val="24"/>
        </w:rPr>
      </w:pPr>
    </w:p>
    <w:p w14:paraId="6749F5A5" w14:textId="21565B6F" w:rsidR="002222C7" w:rsidRDefault="002222C7" w:rsidP="008D6F70">
      <w:pPr>
        <w:rPr>
          <w:rFonts w:ascii="Courier New" w:hAnsi="Courier New" w:cs="Courier New"/>
        </w:rPr>
      </w:pPr>
      <w:r>
        <w:rPr>
          <w:rFonts w:ascii="Courier New" w:hAnsi="Courier New" w:cs="Courier New"/>
        </w:rPr>
        <w:t xml:space="preserve">FADE IN: </w:t>
      </w:r>
    </w:p>
    <w:p w14:paraId="1DF6D501" w14:textId="3B14CEBD" w:rsidR="002222C7" w:rsidRDefault="002222C7" w:rsidP="008D6F70">
      <w:pPr>
        <w:rPr>
          <w:rFonts w:ascii="Courier New" w:hAnsi="Courier New" w:cs="Courier New"/>
        </w:rPr>
      </w:pPr>
      <w:r>
        <w:rPr>
          <w:rFonts w:ascii="Courier New" w:hAnsi="Courier New" w:cs="Courier New"/>
        </w:rPr>
        <w:t xml:space="preserve">Castle Int. </w:t>
      </w:r>
    </w:p>
    <w:p w14:paraId="0FDBA15E" w14:textId="453C19AE" w:rsidR="008D6F70" w:rsidRDefault="008D6F70" w:rsidP="008D6F70">
      <w:pPr>
        <w:rPr>
          <w:rFonts w:ascii="Courier New" w:hAnsi="Courier New" w:cs="Courier New"/>
        </w:rPr>
      </w:pPr>
      <w:r>
        <w:rPr>
          <w:rFonts w:ascii="Courier New" w:hAnsi="Courier New" w:cs="Courier New"/>
        </w:rPr>
        <w:t>PROLOGUE:</w:t>
      </w:r>
    </w:p>
    <w:p w14:paraId="784C39C7" w14:textId="50D322FD" w:rsidR="008D6F70" w:rsidRPr="008D6F70" w:rsidRDefault="008D6F70" w:rsidP="008D6F70">
      <w:pPr>
        <w:rPr>
          <w:rStyle w:val="SubtleEmphasis"/>
          <w:rFonts w:ascii="Courier New" w:hAnsi="Courier New" w:cs="Courier New"/>
          <w:i w:val="0"/>
          <w:iCs w:val="0"/>
          <w:color w:val="auto"/>
        </w:rPr>
      </w:pPr>
      <w:r w:rsidRPr="008D6F70">
        <w:rPr>
          <w:rFonts w:ascii="Courier New" w:hAnsi="Courier New" w:cs="Courier New"/>
        </w:rPr>
        <w:t>A foreboding, and overwhelming atmosphere.</w:t>
      </w:r>
      <w:r w:rsidRPr="008D6F70">
        <w:rPr>
          <w:rFonts w:ascii="Courier New" w:hAnsi="Courier New" w:cs="Courier New"/>
          <w:b/>
        </w:rPr>
        <w:t xml:space="preserve"> Vic </w:t>
      </w:r>
      <w:r>
        <w:rPr>
          <w:rFonts w:ascii="Courier New" w:hAnsi="Courier New" w:cs="Courier New"/>
        </w:rPr>
        <w:t xml:space="preserve">gets up from the cold stone </w:t>
      </w:r>
      <w:r w:rsidRPr="008D6F70">
        <w:rPr>
          <w:rFonts w:ascii="Courier New" w:hAnsi="Courier New" w:cs="Courier New"/>
        </w:rPr>
        <w:t xml:space="preserve">ground. </w:t>
      </w:r>
    </w:p>
    <w:p w14:paraId="7CF0709E" w14:textId="77777777" w:rsidR="008D6F70" w:rsidRDefault="008D6F70" w:rsidP="008D6F70">
      <w:pPr>
        <w:pStyle w:val="CHARACTER"/>
        <w:rPr>
          <w:rFonts w:cs="Courier New"/>
          <w:lang w:val="en-US"/>
        </w:rPr>
      </w:pPr>
    </w:p>
    <w:p w14:paraId="1F516F85" w14:textId="7AA0913B" w:rsidR="008D6F70" w:rsidRPr="008D6F70" w:rsidRDefault="008D6F70" w:rsidP="008D6F70">
      <w:pPr>
        <w:pStyle w:val="CHARACTER"/>
        <w:rPr>
          <w:rFonts w:cs="Courier New"/>
          <w:lang w:val="en-US"/>
        </w:rPr>
      </w:pPr>
      <w:r w:rsidRPr="008D6F70">
        <w:rPr>
          <w:rFonts w:cs="Courier New"/>
          <w:lang w:val="en-US"/>
        </w:rPr>
        <w:t>Vic</w:t>
      </w:r>
    </w:p>
    <w:p w14:paraId="12300E45" w14:textId="77777777" w:rsidR="008D6F70" w:rsidRPr="008D6F70" w:rsidRDefault="008D6F70" w:rsidP="008D6F70">
      <w:pPr>
        <w:pStyle w:val="Parenthetical"/>
        <w:rPr>
          <w:rFonts w:cs="Courier New"/>
        </w:rPr>
      </w:pPr>
      <w:r w:rsidRPr="008D6F70">
        <w:rPr>
          <w:rFonts w:cs="Courier New"/>
        </w:rPr>
        <w:t>(PUZZLED, DISORIENTED)</w:t>
      </w:r>
    </w:p>
    <w:p w14:paraId="58A03572" w14:textId="77777777" w:rsidR="008D6F70" w:rsidRPr="008D6F70" w:rsidRDefault="008D6F70" w:rsidP="008D6F70">
      <w:pPr>
        <w:pStyle w:val="Dialogue"/>
        <w:rPr>
          <w:rFonts w:cs="Courier New"/>
          <w:lang w:val="en-US"/>
        </w:rPr>
      </w:pPr>
      <w:r w:rsidRPr="008D6F70">
        <w:rPr>
          <w:rFonts w:cs="Courier New"/>
          <w:lang w:val="en-US"/>
        </w:rPr>
        <w:t>Ugh that wasn’t a pleasant trip, where am I anyway?</w:t>
      </w:r>
    </w:p>
    <w:p w14:paraId="152F4217" w14:textId="77777777" w:rsidR="008D6F70" w:rsidRPr="008D6F70" w:rsidRDefault="008D6F70" w:rsidP="008D6F70">
      <w:pPr>
        <w:rPr>
          <w:rFonts w:ascii="Courier New" w:hAnsi="Courier New" w:cs="Courier New"/>
          <w:lang w:val="en-US"/>
        </w:rPr>
      </w:pPr>
      <w:r w:rsidRPr="008D6F70">
        <w:rPr>
          <w:rFonts w:ascii="Courier New" w:hAnsi="Courier New" w:cs="Courier New"/>
          <w:lang w:val="en-US"/>
        </w:rPr>
        <w:t>A ‘</w:t>
      </w:r>
      <w:r w:rsidRPr="008D6F70">
        <w:rPr>
          <w:rFonts w:ascii="Courier New" w:hAnsi="Courier New" w:cs="Courier New"/>
          <w:b/>
          <w:lang w:val="en-US"/>
        </w:rPr>
        <w:t>Voice’</w:t>
      </w:r>
      <w:r w:rsidRPr="008D6F70">
        <w:rPr>
          <w:rFonts w:ascii="Courier New" w:hAnsi="Courier New" w:cs="Courier New"/>
          <w:lang w:val="en-US"/>
        </w:rPr>
        <w:t xml:space="preserve"> begins to fill the room, it starts off incomprehensible in little murmurs.</w:t>
      </w:r>
    </w:p>
    <w:p w14:paraId="51072081" w14:textId="77777777" w:rsidR="008D6F70" w:rsidRPr="008D6F70" w:rsidRDefault="008D6F70" w:rsidP="008D6F70">
      <w:pPr>
        <w:pStyle w:val="CHARACTER"/>
        <w:rPr>
          <w:rFonts w:cs="Courier New"/>
          <w:lang w:val="en-US"/>
        </w:rPr>
      </w:pPr>
      <w:r w:rsidRPr="008D6F70">
        <w:rPr>
          <w:rFonts w:cs="Courier New"/>
          <w:lang w:val="en-US"/>
        </w:rPr>
        <w:t xml:space="preserve">The ‘Voice’ </w:t>
      </w:r>
    </w:p>
    <w:p w14:paraId="1976DEE4" w14:textId="374BA820" w:rsidR="008D6F70" w:rsidRDefault="008D6F70" w:rsidP="008D6F70">
      <w:pPr>
        <w:pStyle w:val="Dialogue"/>
        <w:rPr>
          <w:rFonts w:cs="Courier New"/>
          <w:lang w:val="en-US"/>
        </w:rPr>
      </w:pPr>
      <w:r w:rsidRPr="008D6F70">
        <w:rPr>
          <w:rFonts w:cs="Courier New"/>
          <w:lang w:val="en-US"/>
        </w:rPr>
        <w:t>It is not a question of where you are, so much as a question of why you are here, is it not?</w:t>
      </w:r>
      <w:r>
        <w:rPr>
          <w:rFonts w:cs="Courier New"/>
          <w:lang w:val="en-US"/>
        </w:rPr>
        <w:t xml:space="preserve"> At any rate use your lamp and you should be able to see a bit better. </w:t>
      </w:r>
    </w:p>
    <w:p w14:paraId="49A06165" w14:textId="31B83578" w:rsidR="008D6F70" w:rsidRPr="00EC02AE" w:rsidRDefault="008D6F70" w:rsidP="008D6F70">
      <w:pPr>
        <w:jc w:val="center"/>
        <w:rPr>
          <w:rFonts w:ascii="Courier New" w:hAnsi="Courier New" w:cs="Courier New"/>
          <w:b/>
          <w:lang w:val="en-US"/>
        </w:rPr>
      </w:pPr>
      <w:r w:rsidRPr="00EC02AE">
        <w:rPr>
          <w:rFonts w:ascii="Courier New" w:hAnsi="Courier New" w:cs="Courier New"/>
          <w:b/>
          <w:lang w:val="en-US"/>
        </w:rPr>
        <w:t>[VIC (player) uses lamp]</w:t>
      </w:r>
    </w:p>
    <w:p w14:paraId="02E7F791" w14:textId="77777777" w:rsidR="008D6F70" w:rsidRPr="008D6F70" w:rsidRDefault="008D6F70" w:rsidP="008D6F70">
      <w:pPr>
        <w:jc w:val="center"/>
        <w:rPr>
          <w:lang w:val="en-US"/>
        </w:rPr>
      </w:pPr>
    </w:p>
    <w:p w14:paraId="00518522" w14:textId="77777777" w:rsidR="008D6F70" w:rsidRPr="008D6F70" w:rsidRDefault="008D6F70" w:rsidP="008D6F70">
      <w:pPr>
        <w:pStyle w:val="CHARACTER"/>
        <w:rPr>
          <w:rFonts w:cs="Courier New"/>
          <w:lang w:val="en-US"/>
        </w:rPr>
      </w:pPr>
      <w:r w:rsidRPr="008D6F70">
        <w:rPr>
          <w:rFonts w:cs="Courier New"/>
          <w:lang w:val="en-US"/>
        </w:rPr>
        <w:t>Vic</w:t>
      </w:r>
    </w:p>
    <w:p w14:paraId="526D1496" w14:textId="77777777" w:rsidR="008D6F70" w:rsidRPr="008D6F70" w:rsidRDefault="008D6F70" w:rsidP="008D6F70">
      <w:pPr>
        <w:pStyle w:val="Parenthetical"/>
        <w:rPr>
          <w:rFonts w:cs="Courier New"/>
        </w:rPr>
      </w:pPr>
      <w:r w:rsidRPr="008D6F70">
        <w:rPr>
          <w:rFonts w:cs="Courier New"/>
        </w:rPr>
        <w:t>(Disgruntled)</w:t>
      </w:r>
    </w:p>
    <w:p w14:paraId="3DBB90EA" w14:textId="27018CC0" w:rsidR="008D6F70" w:rsidRDefault="008D6F70" w:rsidP="008D6F70">
      <w:pPr>
        <w:pStyle w:val="Dialogue"/>
        <w:rPr>
          <w:rFonts w:cs="Courier New"/>
          <w:lang w:val="en-US"/>
        </w:rPr>
      </w:pPr>
      <w:r w:rsidRPr="008D6F70">
        <w:rPr>
          <w:rFonts w:cs="Courier New"/>
          <w:lang w:val="en-US"/>
        </w:rPr>
        <w:t>Very perceptive? Where in devils are you anyway?</w:t>
      </w:r>
    </w:p>
    <w:p w14:paraId="018157B4" w14:textId="58C1AEB1" w:rsidR="00E826CC" w:rsidRPr="004F4FA2" w:rsidRDefault="00E826CC" w:rsidP="00FB5C35">
      <w:pPr>
        <w:pStyle w:val="Parenthetical"/>
        <w:rPr>
          <w:rFonts w:cs="Courier New"/>
          <w:b/>
        </w:rPr>
      </w:pPr>
      <w:r w:rsidRPr="004F4FA2">
        <w:rPr>
          <w:rFonts w:cs="Courier New"/>
          <w:b/>
        </w:rPr>
        <w:t>[VIC (Player) walks forward/ instructed to do so]</w:t>
      </w:r>
    </w:p>
    <w:p w14:paraId="5FB341BD" w14:textId="77777777" w:rsidR="008D6F70" w:rsidRPr="008D6F70" w:rsidRDefault="008D6F70" w:rsidP="008D6F70">
      <w:pPr>
        <w:pStyle w:val="CHARACTER"/>
        <w:rPr>
          <w:rFonts w:cs="Courier New"/>
          <w:lang w:val="en-US"/>
        </w:rPr>
      </w:pPr>
      <w:r w:rsidRPr="008D6F70">
        <w:rPr>
          <w:rFonts w:cs="Courier New"/>
          <w:lang w:val="en-US"/>
        </w:rPr>
        <w:t xml:space="preserve">The ‘Voice’ </w:t>
      </w:r>
    </w:p>
    <w:p w14:paraId="7AEDDC9A" w14:textId="77777777" w:rsidR="008D6F70" w:rsidRPr="008D6F70" w:rsidRDefault="008D6F70" w:rsidP="008D6F70">
      <w:pPr>
        <w:pStyle w:val="Dialogue"/>
        <w:rPr>
          <w:rFonts w:cs="Courier New"/>
          <w:lang w:val="en-US"/>
        </w:rPr>
      </w:pPr>
      <w:r w:rsidRPr="008D6F70">
        <w:rPr>
          <w:rFonts w:cs="Courier New"/>
          <w:lang w:val="en-US"/>
        </w:rPr>
        <w:t xml:space="preserve">I am neither here nor there. Neither in this world or the ‘real’ world. I am here to help you, and that is all. </w:t>
      </w:r>
    </w:p>
    <w:p w14:paraId="12350432" w14:textId="77777777" w:rsidR="008D6F70" w:rsidRPr="008D6F70" w:rsidRDefault="008D6F70" w:rsidP="008D6F70">
      <w:pPr>
        <w:pStyle w:val="CHARACTER"/>
        <w:rPr>
          <w:rFonts w:cs="Courier New"/>
          <w:lang w:val="en-US"/>
        </w:rPr>
      </w:pPr>
      <w:r w:rsidRPr="008D6F70">
        <w:rPr>
          <w:rFonts w:cs="Courier New"/>
          <w:lang w:val="en-US"/>
        </w:rPr>
        <w:lastRenderedPageBreak/>
        <w:t>Vic</w:t>
      </w:r>
    </w:p>
    <w:p w14:paraId="16EEBC92" w14:textId="77777777" w:rsidR="008D6F70" w:rsidRPr="008D6F70" w:rsidRDefault="008D6F70" w:rsidP="008D6F70">
      <w:pPr>
        <w:pStyle w:val="Dialogue"/>
        <w:rPr>
          <w:rFonts w:cs="Courier New"/>
          <w:lang w:val="en-US"/>
        </w:rPr>
      </w:pPr>
      <w:r w:rsidRPr="008D6F70">
        <w:rPr>
          <w:rFonts w:cs="Courier New"/>
          <w:lang w:val="en-US"/>
        </w:rPr>
        <w:t xml:space="preserve">Start by explaining where I am then, and how I mayhaps got here? I cannot see a thing. </w:t>
      </w:r>
    </w:p>
    <w:p w14:paraId="59CBF967" w14:textId="69F3ED03" w:rsidR="00FB5C35" w:rsidRPr="00FB5C35" w:rsidRDefault="008D6F70" w:rsidP="00FB5C35">
      <w:pPr>
        <w:pStyle w:val="CHARACTER"/>
        <w:rPr>
          <w:rFonts w:cs="Courier New"/>
          <w:lang w:val="en-US"/>
        </w:rPr>
      </w:pPr>
      <w:r w:rsidRPr="008D6F70">
        <w:rPr>
          <w:rFonts w:cs="Courier New"/>
          <w:lang w:val="en-US"/>
        </w:rPr>
        <w:t xml:space="preserve">The ‘Voice’ </w:t>
      </w:r>
    </w:p>
    <w:p w14:paraId="2105412F" w14:textId="6C273701" w:rsidR="008D6F70" w:rsidRPr="008D6F70" w:rsidRDefault="008D6F70" w:rsidP="008D6F70">
      <w:pPr>
        <w:pStyle w:val="Dialogue"/>
        <w:pBdr>
          <w:bottom w:val="dotted" w:sz="24" w:space="1" w:color="auto"/>
        </w:pBdr>
        <w:rPr>
          <w:rFonts w:cs="Courier New"/>
          <w:lang w:val="en-US"/>
        </w:rPr>
      </w:pPr>
      <w:r w:rsidRPr="008D6F70">
        <w:rPr>
          <w:rFonts w:cs="Courier New"/>
          <w:lang w:val="en-US"/>
        </w:rPr>
        <w:t>Follow my instruction and you will remember, you will escape</w:t>
      </w:r>
      <w:r>
        <w:rPr>
          <w:rFonts w:cs="Courier New"/>
          <w:lang w:val="en-US"/>
        </w:rPr>
        <w:t xml:space="preserve"> this place, even with the cost required. </w:t>
      </w:r>
    </w:p>
    <w:p w14:paraId="61A275D9" w14:textId="77777777" w:rsidR="008D6F70" w:rsidRPr="008D6F70" w:rsidRDefault="008D6F70" w:rsidP="008D6F70">
      <w:pPr>
        <w:pStyle w:val="CHARACTER"/>
        <w:rPr>
          <w:rFonts w:cs="Courier New"/>
          <w:lang w:val="en-US"/>
        </w:rPr>
      </w:pPr>
      <w:r w:rsidRPr="008D6F70">
        <w:rPr>
          <w:rFonts w:cs="Courier New"/>
          <w:lang w:val="en-US"/>
        </w:rPr>
        <w:t>VIC</w:t>
      </w:r>
    </w:p>
    <w:p w14:paraId="308FF481" w14:textId="77777777" w:rsidR="008D6F70" w:rsidRPr="008D6F70" w:rsidRDefault="008D6F70" w:rsidP="008D6F70">
      <w:pPr>
        <w:pStyle w:val="Parenthetical"/>
        <w:rPr>
          <w:rFonts w:cs="Courier New"/>
        </w:rPr>
      </w:pPr>
      <w:r w:rsidRPr="008D6F70">
        <w:rPr>
          <w:rFonts w:cs="Courier New"/>
        </w:rPr>
        <w:t>(Bold)</w:t>
      </w:r>
    </w:p>
    <w:p w14:paraId="1DA3B735" w14:textId="5D872DEA" w:rsidR="008D6F70" w:rsidRPr="008D6F70" w:rsidRDefault="008D6F70" w:rsidP="008D6F70">
      <w:pPr>
        <w:pStyle w:val="Dialogue"/>
        <w:rPr>
          <w:rFonts w:cs="Courier New"/>
          <w:lang w:val="en-US"/>
        </w:rPr>
      </w:pPr>
      <w:r w:rsidRPr="008D6F70">
        <w:rPr>
          <w:rFonts w:cs="Courier New"/>
          <w:lang w:val="en-US"/>
        </w:rPr>
        <w:t xml:space="preserve">I think I understand now; I just need to find the exit. I am sure I shall be able to at least do that much. </w:t>
      </w:r>
    </w:p>
    <w:p w14:paraId="2CB82487" w14:textId="77777777" w:rsidR="008D6F70" w:rsidRPr="008D6F70" w:rsidRDefault="008D6F70" w:rsidP="008D6F70">
      <w:pPr>
        <w:pStyle w:val="CHARACTER"/>
        <w:rPr>
          <w:rFonts w:cs="Courier New"/>
          <w:lang w:val="en-US"/>
        </w:rPr>
      </w:pPr>
      <w:r w:rsidRPr="008D6F70">
        <w:rPr>
          <w:rFonts w:cs="Courier New"/>
          <w:lang w:val="en-US"/>
        </w:rPr>
        <w:t>The ‘Voice’?</w:t>
      </w:r>
    </w:p>
    <w:p w14:paraId="2F5E1254" w14:textId="77777777" w:rsidR="008D6F70" w:rsidRPr="008D6F70" w:rsidRDefault="008D6F70" w:rsidP="008D6F70">
      <w:pPr>
        <w:pStyle w:val="Parenthetical"/>
        <w:rPr>
          <w:rFonts w:cs="Courier New"/>
        </w:rPr>
      </w:pPr>
      <w:r w:rsidRPr="008D6F70">
        <w:rPr>
          <w:rFonts w:cs="Courier New"/>
        </w:rPr>
        <w:t>(Overlapping of Voices)</w:t>
      </w:r>
    </w:p>
    <w:p w14:paraId="46F1FEB3" w14:textId="77777777" w:rsidR="008D6F70" w:rsidRPr="008D6F70" w:rsidRDefault="008D6F70" w:rsidP="008D6F70">
      <w:pPr>
        <w:pStyle w:val="Dialogue"/>
        <w:rPr>
          <w:rFonts w:cs="Courier New"/>
          <w:lang w:val="en-US"/>
        </w:rPr>
      </w:pPr>
      <w:r w:rsidRPr="008D6F70">
        <w:rPr>
          <w:rFonts w:cs="Courier New"/>
          <w:lang w:val="en-US"/>
        </w:rPr>
        <w:t xml:space="preserve">Vic save me please/Please save me Vic, I’ll die. </w:t>
      </w:r>
    </w:p>
    <w:p w14:paraId="4CC4FF3B" w14:textId="77777777" w:rsidR="008D6F70" w:rsidRPr="008D6F70" w:rsidRDefault="008D6F70" w:rsidP="008D6F70">
      <w:pPr>
        <w:pStyle w:val="CHARACTER"/>
        <w:rPr>
          <w:rFonts w:cs="Courier New"/>
          <w:lang w:val="en-US"/>
        </w:rPr>
      </w:pPr>
      <w:r w:rsidRPr="008D6F70">
        <w:rPr>
          <w:rFonts w:cs="Courier New"/>
          <w:lang w:val="en-US"/>
        </w:rPr>
        <w:t>VIC</w:t>
      </w:r>
    </w:p>
    <w:p w14:paraId="3C804AFB" w14:textId="77777777" w:rsidR="008D6F70" w:rsidRPr="008D6F70" w:rsidRDefault="008D6F70" w:rsidP="008D6F70">
      <w:pPr>
        <w:pStyle w:val="Dialogue"/>
        <w:rPr>
          <w:rFonts w:cs="Courier New"/>
          <w:lang w:val="en-US"/>
        </w:rPr>
      </w:pPr>
      <w:r w:rsidRPr="008D6F70">
        <w:rPr>
          <w:rFonts w:cs="Courier New"/>
          <w:lang w:val="en-US"/>
        </w:rPr>
        <w:tab/>
        <w:t>(Upset, Inquisitive)</w:t>
      </w:r>
    </w:p>
    <w:p w14:paraId="20C96324" w14:textId="0D16D9EA" w:rsidR="008D6F70" w:rsidRPr="008D6F70" w:rsidRDefault="008D6F70" w:rsidP="008D6F70">
      <w:pPr>
        <w:pStyle w:val="Dialogue"/>
        <w:rPr>
          <w:rFonts w:cs="Courier New"/>
          <w:lang w:val="en-US"/>
        </w:rPr>
      </w:pPr>
      <w:r w:rsidRPr="008D6F70">
        <w:rPr>
          <w:rFonts w:cs="Courier New"/>
          <w:lang w:val="en-US"/>
        </w:rPr>
        <w:t xml:space="preserve">Where are they, my family, and my friends? What have you done to them? </w:t>
      </w:r>
      <w:r w:rsidR="003978E9">
        <w:rPr>
          <w:rFonts w:cs="Courier New"/>
          <w:lang w:val="en-US"/>
        </w:rPr>
        <w:t>If you’ve hurt them...</w:t>
      </w:r>
    </w:p>
    <w:p w14:paraId="68ED1B64" w14:textId="77777777" w:rsidR="008D6F70" w:rsidRPr="008D6F70" w:rsidRDefault="008D6F70" w:rsidP="008D6F70">
      <w:pPr>
        <w:pStyle w:val="CHARACTER"/>
        <w:rPr>
          <w:rFonts w:cs="Courier New"/>
          <w:lang w:val="en-US"/>
        </w:rPr>
      </w:pPr>
      <w:r w:rsidRPr="008D6F70">
        <w:rPr>
          <w:rFonts w:cs="Courier New"/>
          <w:lang w:val="en-US"/>
        </w:rPr>
        <w:t xml:space="preserve">The ‘Voice’ </w:t>
      </w:r>
    </w:p>
    <w:p w14:paraId="6B40B7D2" w14:textId="77777777" w:rsidR="008D6F70" w:rsidRPr="008D6F70" w:rsidRDefault="008D6F70" w:rsidP="008D6F70">
      <w:pPr>
        <w:pStyle w:val="Dialogue"/>
        <w:rPr>
          <w:rFonts w:cs="Courier New"/>
          <w:lang w:val="en-US"/>
        </w:rPr>
      </w:pPr>
      <w:r w:rsidRPr="008D6F70">
        <w:rPr>
          <w:rFonts w:cs="Courier New"/>
          <w:lang w:val="en-US"/>
        </w:rPr>
        <w:t xml:space="preserve">It is not I that plans to hurt them. They have been trapped here and from what information can be gathered the only way for you to leave is to save them. </w:t>
      </w:r>
    </w:p>
    <w:p w14:paraId="2CD8F418" w14:textId="77777777" w:rsidR="008D6F70" w:rsidRDefault="008D6F70" w:rsidP="008D6F70">
      <w:pPr>
        <w:pStyle w:val="CHARACTER"/>
        <w:rPr>
          <w:rFonts w:cs="Courier New"/>
          <w:lang w:val="en-US"/>
        </w:rPr>
      </w:pPr>
      <w:r w:rsidRPr="008D6F70">
        <w:rPr>
          <w:rFonts w:cs="Courier New"/>
          <w:lang w:val="en-US"/>
        </w:rPr>
        <w:t>VIC</w:t>
      </w:r>
    </w:p>
    <w:p w14:paraId="40B29AD5" w14:textId="273D46C8" w:rsidR="003978E9" w:rsidRPr="003978E9" w:rsidRDefault="003978E9" w:rsidP="003978E9">
      <w:pPr>
        <w:pStyle w:val="Parenthetical"/>
      </w:pPr>
      <w:r>
        <w:t>(Assertive)</w:t>
      </w:r>
    </w:p>
    <w:p w14:paraId="1A18F97D" w14:textId="319A5B9D" w:rsidR="008D6F70" w:rsidRPr="008D6F70" w:rsidRDefault="003978E9" w:rsidP="008D6F70">
      <w:pPr>
        <w:pStyle w:val="Dialogue"/>
        <w:rPr>
          <w:rFonts w:cs="Courier New"/>
          <w:lang w:val="en-US"/>
        </w:rPr>
      </w:pPr>
      <w:r>
        <w:rPr>
          <w:rFonts w:cs="Courier New"/>
          <w:lang w:val="en-US"/>
        </w:rPr>
        <w:t>Well, tell me how then.</w:t>
      </w:r>
    </w:p>
    <w:p w14:paraId="4B27EFCD" w14:textId="77777777" w:rsidR="008D6F70" w:rsidRPr="008D6F70" w:rsidRDefault="008D6F70" w:rsidP="008D6F70">
      <w:pPr>
        <w:pStyle w:val="CHARACTER"/>
        <w:rPr>
          <w:rFonts w:cs="Courier New"/>
          <w:lang w:val="en-US"/>
        </w:rPr>
      </w:pPr>
      <w:r w:rsidRPr="008D6F70">
        <w:rPr>
          <w:rFonts w:cs="Courier New"/>
          <w:lang w:val="en-US"/>
        </w:rPr>
        <w:t xml:space="preserve">The ‘Voice’ </w:t>
      </w:r>
    </w:p>
    <w:p w14:paraId="56275893" w14:textId="03B45C8C" w:rsidR="008D6F70" w:rsidRDefault="008D6F70" w:rsidP="008D6F70">
      <w:pPr>
        <w:pStyle w:val="Dialogue"/>
        <w:rPr>
          <w:rFonts w:cs="Courier New"/>
          <w:lang w:val="en-US"/>
        </w:rPr>
      </w:pPr>
      <w:r w:rsidRPr="008D6F70">
        <w:rPr>
          <w:rFonts w:cs="Courier New"/>
          <w:lang w:val="en-US"/>
        </w:rPr>
        <w:t xml:space="preserve">You must find </w:t>
      </w:r>
      <w:r w:rsidR="003978E9">
        <w:rPr>
          <w:rFonts w:cs="Courier New"/>
          <w:lang w:val="en-US"/>
        </w:rPr>
        <w:t>the history of this place. F</w:t>
      </w:r>
      <w:r w:rsidRPr="008D6F70">
        <w:rPr>
          <w:rFonts w:cs="Courier New"/>
          <w:lang w:val="en-US"/>
        </w:rPr>
        <w:t xml:space="preserve">ind the keys, and unlock the secrets. As you do your family, and your friends will become </w:t>
      </w:r>
      <w:r w:rsidR="003978E9">
        <w:rPr>
          <w:rFonts w:cs="Courier New"/>
          <w:lang w:val="en-US"/>
        </w:rPr>
        <w:t>free, as will you.</w:t>
      </w:r>
    </w:p>
    <w:p w14:paraId="7FA6D3EE" w14:textId="139823CF" w:rsidR="00FB5C35" w:rsidRPr="00FB5C35" w:rsidRDefault="00FB5C35" w:rsidP="00FB5C35">
      <w:pPr>
        <w:pStyle w:val="Parenthetical"/>
      </w:pPr>
    </w:p>
    <w:p w14:paraId="3E7DD5B8" w14:textId="77777777" w:rsidR="008D6F70" w:rsidRPr="008D6F70" w:rsidRDefault="008D6F70" w:rsidP="008D6F70">
      <w:pPr>
        <w:pStyle w:val="CHARACTER"/>
        <w:rPr>
          <w:rFonts w:cs="Courier New"/>
          <w:lang w:val="en-US"/>
        </w:rPr>
      </w:pPr>
      <w:r w:rsidRPr="008D6F70">
        <w:rPr>
          <w:rFonts w:cs="Courier New"/>
          <w:lang w:val="en-US"/>
        </w:rPr>
        <w:t>VIC</w:t>
      </w:r>
    </w:p>
    <w:p w14:paraId="7C7CD745" w14:textId="77777777" w:rsidR="008D6F70" w:rsidRPr="008D6F70" w:rsidRDefault="008D6F70" w:rsidP="008D6F70">
      <w:pPr>
        <w:pStyle w:val="Parenthetical"/>
        <w:rPr>
          <w:rFonts w:cs="Courier New"/>
        </w:rPr>
      </w:pPr>
      <w:r w:rsidRPr="008D6F70">
        <w:rPr>
          <w:rFonts w:cs="Courier New"/>
        </w:rPr>
        <w:t>(Defiant)</w:t>
      </w:r>
    </w:p>
    <w:p w14:paraId="5C5B73B1" w14:textId="5770C566" w:rsidR="008D6F70" w:rsidRDefault="008D6F70" w:rsidP="008D6F70">
      <w:pPr>
        <w:pStyle w:val="Dialogue"/>
        <w:rPr>
          <w:rFonts w:cs="Courier New"/>
          <w:lang w:val="en-US"/>
        </w:rPr>
      </w:pPr>
      <w:r w:rsidRPr="008D6F70">
        <w:rPr>
          <w:rFonts w:cs="Courier New"/>
          <w:lang w:val="en-US"/>
        </w:rPr>
        <w:t>Fine.</w:t>
      </w:r>
      <w:r w:rsidR="003978E9">
        <w:rPr>
          <w:rFonts w:cs="Courier New"/>
          <w:lang w:val="en-US"/>
        </w:rPr>
        <w:t xml:space="preserve"> But I expect a carriage out of here when I save them. </w:t>
      </w:r>
    </w:p>
    <w:p w14:paraId="06B16BE2" w14:textId="77777777" w:rsidR="00FB5C35" w:rsidRPr="00FB5C35" w:rsidRDefault="00FB5C35" w:rsidP="00FB5C35">
      <w:pPr>
        <w:pStyle w:val="CHARACTER"/>
        <w:rPr>
          <w:lang w:val="en-US"/>
        </w:rPr>
      </w:pPr>
    </w:p>
    <w:p w14:paraId="4EA26782" w14:textId="371FAEB5" w:rsidR="00FB5C35" w:rsidRDefault="00FB5C35" w:rsidP="00FB5C35">
      <w:pPr>
        <w:pStyle w:val="CHARACTER"/>
        <w:rPr>
          <w:rFonts w:cs="Courier New"/>
          <w:lang w:val="en-US"/>
        </w:rPr>
      </w:pPr>
      <w:r>
        <w:rPr>
          <w:rFonts w:cs="Courier New"/>
          <w:lang w:val="en-US"/>
        </w:rPr>
        <w:t xml:space="preserve">The ‘Voice’ </w:t>
      </w:r>
    </w:p>
    <w:p w14:paraId="70744248" w14:textId="2A4220A3" w:rsidR="00FB5C35" w:rsidRDefault="004F4FA2" w:rsidP="00FB5C35">
      <w:pPr>
        <w:pStyle w:val="Dialogue"/>
        <w:rPr>
          <w:rFonts w:cs="Courier New"/>
          <w:lang w:val="en-US"/>
        </w:rPr>
      </w:pPr>
      <w:r>
        <w:rPr>
          <w:rFonts w:cs="Courier New"/>
          <w:lang w:val="en-US"/>
        </w:rPr>
        <w:t xml:space="preserve">Then you must make your way to one of the portals in the area, they will bring you to the start </w:t>
      </w:r>
      <w:r w:rsidR="003978E9">
        <w:rPr>
          <w:rFonts w:cs="Courier New"/>
          <w:lang w:val="en-US"/>
        </w:rPr>
        <w:t>of your journey,</w:t>
      </w:r>
      <w:r>
        <w:rPr>
          <w:rFonts w:cs="Courier New"/>
          <w:lang w:val="en-US"/>
        </w:rPr>
        <w:t xml:space="preserve"> an area of great peril</w:t>
      </w:r>
      <w:r w:rsidR="003978E9">
        <w:rPr>
          <w:rFonts w:cs="Courier New"/>
          <w:lang w:val="en-US"/>
        </w:rPr>
        <w:t>. It is there you will begin to find the truth.</w:t>
      </w:r>
    </w:p>
    <w:p w14:paraId="4C4A615B" w14:textId="10BB0CF0" w:rsidR="004F4FA2" w:rsidRPr="00EC02AE" w:rsidRDefault="004F4FA2" w:rsidP="004F4FA2">
      <w:pPr>
        <w:pStyle w:val="Parenthetical"/>
        <w:rPr>
          <w:rFonts w:cs="Courier New"/>
          <w:b/>
        </w:rPr>
      </w:pPr>
      <w:r w:rsidRPr="00EC02AE">
        <w:rPr>
          <w:rFonts w:cs="Courier New"/>
          <w:b/>
        </w:rPr>
        <w:t>[Vic/Player given tutorial on portals.]</w:t>
      </w:r>
    </w:p>
    <w:p w14:paraId="3E5BC76F" w14:textId="77777777" w:rsidR="00E166B1" w:rsidRDefault="008D6F70" w:rsidP="00E166B1">
      <w:pPr>
        <w:pStyle w:val="TRANSIN"/>
        <w:rPr>
          <w:rFonts w:ascii="Courier New" w:hAnsi="Courier New" w:cs="Courier New"/>
        </w:rPr>
      </w:pPr>
      <w:r w:rsidRPr="008D6F70">
        <w:rPr>
          <w:rFonts w:ascii="Courier New" w:hAnsi="Courier New" w:cs="Courier New"/>
          <w:lang w:val="en-US"/>
        </w:rPr>
        <w:br w:type="page"/>
      </w:r>
      <w:r w:rsidR="00E166B1" w:rsidRPr="00EC02AE">
        <w:rPr>
          <w:rFonts w:ascii="Courier New" w:hAnsi="Courier New" w:cs="Courier New"/>
        </w:rPr>
        <w:lastRenderedPageBreak/>
        <w:t>Fade In:</w:t>
      </w:r>
    </w:p>
    <w:p w14:paraId="76ED3488" w14:textId="77777777" w:rsidR="00AF1746" w:rsidRPr="00AF1746" w:rsidRDefault="00AF1746" w:rsidP="00AF1746">
      <w:pPr>
        <w:pStyle w:val="SCENEHEADING"/>
      </w:pPr>
    </w:p>
    <w:p w14:paraId="61FEB536" w14:textId="77777777" w:rsidR="00E166B1" w:rsidRPr="00EC02AE" w:rsidRDefault="00E166B1" w:rsidP="00E166B1">
      <w:pPr>
        <w:pStyle w:val="SCENEHEADING"/>
        <w:rPr>
          <w:rFonts w:ascii="Courier New" w:hAnsi="Courier New" w:cs="Courier New"/>
        </w:rPr>
      </w:pPr>
      <w:r w:rsidRPr="00EC02AE">
        <w:rPr>
          <w:rFonts w:ascii="Courier New" w:hAnsi="Courier New" w:cs="Courier New"/>
        </w:rPr>
        <w:t xml:space="preserve">Dungeon </w:t>
      </w:r>
    </w:p>
    <w:p w14:paraId="037AC8F0" w14:textId="77777777" w:rsidR="00E166B1" w:rsidRDefault="00E166B1" w:rsidP="00E166B1">
      <w:pPr>
        <w:rPr>
          <w:rFonts w:ascii="Courier New" w:hAnsi="Courier New" w:cs="Courier New"/>
        </w:rPr>
      </w:pPr>
      <w:r w:rsidRPr="00EC02AE">
        <w:rPr>
          <w:rFonts w:ascii="Courier New" w:hAnsi="Courier New" w:cs="Courier New"/>
        </w:rPr>
        <w:t>Player Character is teleported into what appears to be another part of the world covered in white. There are lamps on the wall in the distance which cast dark light onto the walls exposing an eerie image of blood on a rundown structure of a wall:</w:t>
      </w:r>
    </w:p>
    <w:p w14:paraId="187B5D61" w14:textId="77777777" w:rsidR="00E166B1" w:rsidRDefault="00E166B1" w:rsidP="00E166B1">
      <w:pPr>
        <w:rPr>
          <w:rFonts w:ascii="Courier New" w:hAnsi="Courier New" w:cs="Courier New"/>
        </w:rPr>
      </w:pPr>
    </w:p>
    <w:p w14:paraId="4FBA22EF" w14:textId="77777777" w:rsidR="00E166B1" w:rsidRPr="00EC02AE" w:rsidRDefault="00E166B1" w:rsidP="00E166B1">
      <w:pPr>
        <w:pStyle w:val="Parenthetical"/>
        <w:rPr>
          <w:rFonts w:cs="Courier New"/>
          <w:b/>
        </w:rPr>
      </w:pPr>
      <w:r w:rsidRPr="00EC02AE">
        <w:rPr>
          <w:rFonts w:cs="Courier New"/>
          <w:b/>
        </w:rPr>
        <w:t>[Upon immediate arrival into level]</w:t>
      </w:r>
    </w:p>
    <w:p w14:paraId="32DB1CB7" w14:textId="77777777" w:rsidR="00E166B1" w:rsidRPr="00EC02AE" w:rsidRDefault="00E166B1" w:rsidP="00E166B1">
      <w:pPr>
        <w:rPr>
          <w:rFonts w:ascii="Courier New" w:hAnsi="Courier New" w:cs="Courier New"/>
        </w:rPr>
      </w:pPr>
    </w:p>
    <w:p w14:paraId="1AE975EB" w14:textId="77777777" w:rsidR="00E166B1" w:rsidRDefault="00E166B1" w:rsidP="00E166B1">
      <w:pPr>
        <w:pStyle w:val="CHARACTER"/>
        <w:rPr>
          <w:rFonts w:cs="Courier New"/>
          <w:lang w:val="en-US"/>
        </w:rPr>
      </w:pPr>
      <w:r w:rsidRPr="00EC02AE">
        <w:rPr>
          <w:rFonts w:cs="Courier New"/>
          <w:lang w:val="en-US"/>
        </w:rPr>
        <w:t>VIC</w:t>
      </w:r>
    </w:p>
    <w:p w14:paraId="45EACAA8" w14:textId="560C7E13" w:rsidR="003978E9" w:rsidRPr="003978E9" w:rsidRDefault="003978E9" w:rsidP="003978E9">
      <w:pPr>
        <w:pStyle w:val="Parenthetical"/>
      </w:pPr>
      <w:r>
        <w:t>(Intrigued)</w:t>
      </w:r>
    </w:p>
    <w:p w14:paraId="095D7F42" w14:textId="77777777" w:rsidR="00E166B1" w:rsidRDefault="00E166B1" w:rsidP="00E166B1">
      <w:pPr>
        <w:pStyle w:val="Dialogue"/>
        <w:rPr>
          <w:rFonts w:cs="Courier New"/>
          <w:lang w:val="en-US"/>
        </w:rPr>
      </w:pPr>
      <w:r w:rsidRPr="00EC02AE">
        <w:rPr>
          <w:rFonts w:cs="Courier New"/>
          <w:lang w:val="en-US"/>
        </w:rPr>
        <w:t xml:space="preserve">Some </w:t>
      </w:r>
      <w:r>
        <w:rPr>
          <w:rFonts w:cs="Courier New"/>
          <w:lang w:val="en-US"/>
        </w:rPr>
        <w:t>kind of prison? I wonder who was being kept here?</w:t>
      </w:r>
    </w:p>
    <w:p w14:paraId="62E7B402" w14:textId="77777777" w:rsidR="00E166B1" w:rsidRDefault="00E166B1" w:rsidP="00E166B1">
      <w:pPr>
        <w:pStyle w:val="Parenthetical"/>
        <w:rPr>
          <w:b/>
        </w:rPr>
      </w:pPr>
      <w:r w:rsidRPr="00E166B1">
        <w:rPr>
          <w:b/>
        </w:rPr>
        <w:t>[</w:t>
      </w:r>
      <w:r w:rsidRPr="00E166B1">
        <w:rPr>
          <w:rFonts w:cs="Courier New"/>
          <w:b/>
        </w:rPr>
        <w:t>Tutorial given to the player on avoiding snakes</w:t>
      </w:r>
      <w:r w:rsidRPr="00E166B1">
        <w:rPr>
          <w:b/>
        </w:rPr>
        <w:t>]</w:t>
      </w:r>
    </w:p>
    <w:p w14:paraId="245AA6D0" w14:textId="7DC8271D" w:rsidR="00E166B1" w:rsidRDefault="00E166B1" w:rsidP="00E166B1">
      <w:pPr>
        <w:pStyle w:val="CHARACTER"/>
        <w:rPr>
          <w:rFonts w:cs="Courier New"/>
        </w:rPr>
      </w:pPr>
      <w:r>
        <w:rPr>
          <w:rFonts w:cs="Courier New"/>
        </w:rPr>
        <w:t>Vic</w:t>
      </w:r>
    </w:p>
    <w:p w14:paraId="16C77B0C" w14:textId="1AD93F22" w:rsidR="00E166B1" w:rsidRDefault="00002B82" w:rsidP="00E166B1">
      <w:pPr>
        <w:pStyle w:val="Dialogue"/>
      </w:pPr>
      <w:r>
        <w:t>That was close. *wheeze*if I had waited another moment I m</w:t>
      </w:r>
      <w:r w:rsidR="003978E9">
        <w:t>ight have been in real trouble. Naturally, I overcame it though!</w:t>
      </w:r>
    </w:p>
    <w:p w14:paraId="2F302637" w14:textId="021C2901" w:rsidR="00527B4D" w:rsidRPr="00527B4D" w:rsidRDefault="00527B4D" w:rsidP="00527B4D">
      <w:pPr>
        <w:pStyle w:val="Parenthetical"/>
        <w:rPr>
          <w:b/>
        </w:rPr>
      </w:pPr>
      <w:r w:rsidRPr="00527B4D">
        <w:rPr>
          <w:b/>
        </w:rPr>
        <w:t>[Upon finding Shiv]</w:t>
      </w:r>
    </w:p>
    <w:p w14:paraId="33691002" w14:textId="0A02FE83" w:rsidR="00002B82" w:rsidRDefault="00002B82" w:rsidP="00002B82">
      <w:pPr>
        <w:pStyle w:val="CHARACTER"/>
      </w:pPr>
      <w:r>
        <w:t>Vic</w:t>
      </w:r>
    </w:p>
    <w:p w14:paraId="7FE7EEEE" w14:textId="0D9804C4" w:rsidR="00527B4D" w:rsidRDefault="00002B82" w:rsidP="00002B82">
      <w:pPr>
        <w:pStyle w:val="Dialogue"/>
      </w:pPr>
      <w:r>
        <w:t xml:space="preserve">The </w:t>
      </w:r>
      <w:r w:rsidR="003978E9">
        <w:t>blade</w:t>
      </w:r>
      <w:r>
        <w:t xml:space="preserve"> appears</w:t>
      </w:r>
      <w:r w:rsidR="00527B4D">
        <w:t xml:space="preserve"> to</w:t>
      </w:r>
      <w:r>
        <w:t xml:space="preserve"> have quite a lot blood on it. Might one of the prisoners have been</w:t>
      </w:r>
      <w:r w:rsidR="00527B4D">
        <w:t xml:space="preserve"> driven to insanity, and attacked the other? </w:t>
      </w:r>
    </w:p>
    <w:p w14:paraId="61C24084" w14:textId="36176B21" w:rsidR="00527B4D" w:rsidRDefault="00527B4D" w:rsidP="00527B4D">
      <w:pPr>
        <w:pStyle w:val="CHARACTER"/>
      </w:pPr>
      <w:r>
        <w:t>Vic</w:t>
      </w:r>
    </w:p>
    <w:p w14:paraId="7C99DF46" w14:textId="2A2D6F73" w:rsidR="00527B4D" w:rsidRDefault="00527B4D" w:rsidP="00527B4D">
      <w:pPr>
        <w:pStyle w:val="Dialogue"/>
      </w:pPr>
      <w:r>
        <w:t xml:space="preserve">This place is horrible. The sooner I find the key, the happier I will be. </w:t>
      </w:r>
    </w:p>
    <w:p w14:paraId="6B06F734" w14:textId="2D19B3F8" w:rsidR="00527B4D" w:rsidRPr="00527B4D" w:rsidRDefault="00527B4D" w:rsidP="00527B4D">
      <w:pPr>
        <w:pStyle w:val="CHARACTER"/>
      </w:pPr>
      <w:r>
        <w:t xml:space="preserve">The ‘Voice’ </w:t>
      </w:r>
    </w:p>
    <w:p w14:paraId="3B759DA4" w14:textId="4D87BA68" w:rsidR="00527B4D" w:rsidRDefault="00527B4D" w:rsidP="00527B4D">
      <w:pPr>
        <w:pStyle w:val="Parenthetical"/>
      </w:pPr>
      <w:r>
        <w:t>(OVERLAPPING)</w:t>
      </w:r>
    </w:p>
    <w:p w14:paraId="4E19F44E" w14:textId="4C6EFFE0" w:rsidR="00527B4D" w:rsidRDefault="00527B4D" w:rsidP="00527B4D">
      <w:pPr>
        <w:pStyle w:val="Dialogue"/>
        <w:rPr>
          <w:lang w:val="en-US"/>
        </w:rPr>
      </w:pPr>
      <w:r>
        <w:rPr>
          <w:lang w:val="en-US"/>
        </w:rPr>
        <w:t xml:space="preserve">Horrible? I besiege you to remember that </w:t>
      </w:r>
      <w:r w:rsidR="00EF7D73">
        <w:rPr>
          <w:lang w:val="en-US"/>
        </w:rPr>
        <w:t>you’ve been to a place like this before?</w:t>
      </w:r>
    </w:p>
    <w:p w14:paraId="3EFCF09D" w14:textId="77777777" w:rsidR="003978E9" w:rsidRDefault="003978E9" w:rsidP="00EF7D73">
      <w:pPr>
        <w:pStyle w:val="CHARACTER"/>
        <w:rPr>
          <w:lang w:val="en-US"/>
        </w:rPr>
      </w:pPr>
    </w:p>
    <w:p w14:paraId="45AE57E7" w14:textId="155144C0" w:rsidR="00EF7D73" w:rsidRDefault="00EF7D73" w:rsidP="00EF7D73">
      <w:pPr>
        <w:pStyle w:val="CHARACTER"/>
        <w:rPr>
          <w:lang w:val="en-US"/>
        </w:rPr>
      </w:pPr>
      <w:r>
        <w:rPr>
          <w:lang w:val="en-US"/>
        </w:rPr>
        <w:t>Vic</w:t>
      </w:r>
    </w:p>
    <w:p w14:paraId="1BFB7C31" w14:textId="6C8F5A71" w:rsidR="003978E9" w:rsidRPr="003978E9" w:rsidRDefault="003978E9" w:rsidP="003978E9">
      <w:pPr>
        <w:pStyle w:val="Parenthetical"/>
      </w:pPr>
      <w:r>
        <w:t>(Confused, Puzzled)</w:t>
      </w:r>
    </w:p>
    <w:p w14:paraId="595B0EBD" w14:textId="75685CC5" w:rsidR="00EF7D73" w:rsidRDefault="00EF7D73" w:rsidP="00EF7D73">
      <w:pPr>
        <w:pStyle w:val="Dialogue"/>
        <w:rPr>
          <w:lang w:val="en-US"/>
        </w:rPr>
      </w:pPr>
      <w:r>
        <w:rPr>
          <w:lang w:val="en-US"/>
        </w:rPr>
        <w:t>I’ve been to a place like this?</w:t>
      </w:r>
    </w:p>
    <w:p w14:paraId="48F4DC82" w14:textId="77777777" w:rsidR="00EF7D73" w:rsidRDefault="00EF7D73" w:rsidP="00EF7D73">
      <w:pPr>
        <w:pStyle w:val="Parenthetical"/>
      </w:pPr>
    </w:p>
    <w:p w14:paraId="74BC3F90" w14:textId="77777777" w:rsidR="00EF7D73" w:rsidRDefault="00EF7D73" w:rsidP="00EF7D73">
      <w:pPr>
        <w:pStyle w:val="Parenthetical"/>
      </w:pPr>
    </w:p>
    <w:p w14:paraId="10465645" w14:textId="5CE9670B" w:rsidR="00EF7D73" w:rsidRDefault="00EF7D73" w:rsidP="00EF7D73">
      <w:pPr>
        <w:pStyle w:val="Parenthetical"/>
        <w:rPr>
          <w:b/>
        </w:rPr>
      </w:pPr>
      <w:r w:rsidRPr="00EF7D73">
        <w:rPr>
          <w:b/>
        </w:rPr>
        <w:t>[Upon finding the collectible ‘Torn Clothing]</w:t>
      </w:r>
    </w:p>
    <w:p w14:paraId="74DF7D6E" w14:textId="5BC244B1" w:rsidR="00EF7D73" w:rsidRDefault="00EF7D73" w:rsidP="00EF7D73">
      <w:pPr>
        <w:pStyle w:val="CHARACTER"/>
        <w:rPr>
          <w:lang w:val="en-US"/>
        </w:rPr>
      </w:pPr>
      <w:r>
        <w:rPr>
          <w:lang w:val="en-US"/>
        </w:rPr>
        <w:t>Vic</w:t>
      </w:r>
    </w:p>
    <w:p w14:paraId="3CDBEA8F" w14:textId="50D64D1A" w:rsidR="00EF7D73" w:rsidRDefault="00EF7D73" w:rsidP="00EF7D73">
      <w:pPr>
        <w:pStyle w:val="Dialogue"/>
        <w:rPr>
          <w:lang w:val="en-US"/>
        </w:rPr>
      </w:pPr>
      <w:r>
        <w:rPr>
          <w:lang w:val="en-US"/>
        </w:rPr>
        <w:t>This reminds me of m</w:t>
      </w:r>
      <w:r w:rsidR="00F5617E">
        <w:rPr>
          <w:lang w:val="en-US"/>
        </w:rPr>
        <w:t xml:space="preserve">y spouse, but that’s impossible. It must just look similar. It looks to have been torn by the shiv from earlier, the marks match up perfectly. </w:t>
      </w:r>
    </w:p>
    <w:p w14:paraId="5000734F" w14:textId="77777777" w:rsidR="00F5617E" w:rsidRDefault="00F5617E" w:rsidP="00F5617E">
      <w:pPr>
        <w:pStyle w:val="CHARACTER"/>
        <w:rPr>
          <w:lang w:val="en-US"/>
        </w:rPr>
      </w:pPr>
      <w:r>
        <w:rPr>
          <w:lang w:val="en-US"/>
        </w:rPr>
        <w:t>The ‘Voice’?</w:t>
      </w:r>
    </w:p>
    <w:p w14:paraId="399D3C96" w14:textId="6C1FB3FD" w:rsidR="00F5617E" w:rsidRDefault="00F5617E" w:rsidP="00F5617E">
      <w:pPr>
        <w:pStyle w:val="Dialogue"/>
        <w:rPr>
          <w:lang w:val="en-US"/>
        </w:rPr>
      </w:pPr>
      <w:r>
        <w:rPr>
          <w:lang w:val="en-US"/>
        </w:rPr>
        <w:t xml:space="preserve">YOU KILLED ME! You. In cold blood. You are a MURDERER. </w:t>
      </w:r>
    </w:p>
    <w:p w14:paraId="053F6559" w14:textId="66DEF601" w:rsidR="00F5617E" w:rsidRDefault="00F5617E" w:rsidP="00F5617E">
      <w:pPr>
        <w:pStyle w:val="CHARACTER"/>
        <w:rPr>
          <w:lang w:val="en-US"/>
        </w:rPr>
      </w:pPr>
      <w:r>
        <w:rPr>
          <w:lang w:val="en-US"/>
        </w:rPr>
        <w:t>Vic</w:t>
      </w:r>
    </w:p>
    <w:p w14:paraId="00E2E538" w14:textId="40BE8BC5" w:rsidR="008C1DAC" w:rsidRPr="008C1DAC" w:rsidRDefault="008C1DAC" w:rsidP="008C1DAC">
      <w:pPr>
        <w:pStyle w:val="Parenthetical"/>
      </w:pPr>
      <w:r>
        <w:t>(Inquisitive, Rational)</w:t>
      </w:r>
    </w:p>
    <w:p w14:paraId="3D3CF710" w14:textId="4A7FFFC6" w:rsidR="00F5617E" w:rsidRDefault="00F5617E" w:rsidP="00F5617E">
      <w:pPr>
        <w:pStyle w:val="Dialogue"/>
        <w:rPr>
          <w:lang w:val="en-US"/>
        </w:rPr>
      </w:pPr>
      <w:r>
        <w:rPr>
          <w:lang w:val="en-US"/>
        </w:rPr>
        <w:t xml:space="preserve">What? Is this the story of this place? Entrapped, and only freed by death. </w:t>
      </w:r>
    </w:p>
    <w:p w14:paraId="1290725C" w14:textId="60FDA8FA" w:rsidR="00F5617E" w:rsidRDefault="00F5617E" w:rsidP="00F5617E">
      <w:pPr>
        <w:jc w:val="center"/>
        <w:rPr>
          <w:b/>
          <w:lang w:val="en-US"/>
        </w:rPr>
      </w:pPr>
      <w:r w:rsidRPr="00F5617E">
        <w:rPr>
          <w:b/>
          <w:lang w:val="en-US"/>
        </w:rPr>
        <w:t>[Arriving at an area filled with snakes]</w:t>
      </w:r>
    </w:p>
    <w:p w14:paraId="7E4864DF" w14:textId="10035AD2" w:rsidR="00F5617E" w:rsidRDefault="00F5617E" w:rsidP="00F5617E">
      <w:pPr>
        <w:pStyle w:val="CHARACTER"/>
        <w:rPr>
          <w:lang w:val="en-US"/>
        </w:rPr>
      </w:pPr>
      <w:r>
        <w:rPr>
          <w:lang w:val="en-US"/>
        </w:rPr>
        <w:t xml:space="preserve">Vic </w:t>
      </w:r>
    </w:p>
    <w:p w14:paraId="3A52A7FD" w14:textId="3D603AB5" w:rsidR="00F5617E" w:rsidRDefault="00F5617E" w:rsidP="00F5617E">
      <w:pPr>
        <w:pStyle w:val="Dialogue"/>
        <w:rPr>
          <w:lang w:val="en-US"/>
        </w:rPr>
      </w:pPr>
      <w:r>
        <w:rPr>
          <w:lang w:val="en-US"/>
        </w:rPr>
        <w:t>How do I get past?</w:t>
      </w:r>
    </w:p>
    <w:p w14:paraId="2FB90F7E" w14:textId="75E9FC81" w:rsidR="00F5617E" w:rsidRDefault="00F5617E" w:rsidP="00F5617E">
      <w:pPr>
        <w:pStyle w:val="CHARACTER"/>
        <w:rPr>
          <w:lang w:val="en-US"/>
        </w:rPr>
      </w:pPr>
      <w:r>
        <w:rPr>
          <w:lang w:val="en-US"/>
        </w:rPr>
        <w:t xml:space="preserve">The ‘Voice’ </w:t>
      </w:r>
    </w:p>
    <w:p w14:paraId="41E128E0" w14:textId="163868A7" w:rsidR="00F5617E" w:rsidRDefault="00F5617E" w:rsidP="00F5617E">
      <w:pPr>
        <w:pStyle w:val="Dialogue"/>
        <w:rPr>
          <w:lang w:val="en-US"/>
        </w:rPr>
      </w:pPr>
      <w:r>
        <w:rPr>
          <w:lang w:val="en-US"/>
        </w:rPr>
        <w:t>The negative aspect of the lantern appears to have some sort of effect on them.</w:t>
      </w:r>
    </w:p>
    <w:p w14:paraId="2C88C69E" w14:textId="0F136233" w:rsidR="00F5617E" w:rsidRPr="00F5617E" w:rsidRDefault="00F5617E" w:rsidP="00F5617E">
      <w:pPr>
        <w:pStyle w:val="Parenthetical"/>
        <w:rPr>
          <w:b/>
        </w:rPr>
      </w:pPr>
    </w:p>
    <w:p w14:paraId="6BBFEFD2" w14:textId="116C9B98" w:rsidR="00F5617E" w:rsidRDefault="00033411" w:rsidP="00033411">
      <w:pPr>
        <w:pStyle w:val="Parenthetical"/>
        <w:rPr>
          <w:b/>
        </w:rPr>
      </w:pPr>
      <w:r>
        <w:rPr>
          <w:b/>
        </w:rPr>
        <w:t>[Upon obtaining the final key]</w:t>
      </w:r>
    </w:p>
    <w:p w14:paraId="0E99DED4" w14:textId="45DAF8CC" w:rsidR="00033411" w:rsidRDefault="00033411" w:rsidP="00033411">
      <w:pPr>
        <w:pStyle w:val="CHARACTER"/>
        <w:rPr>
          <w:lang w:val="en-US"/>
        </w:rPr>
      </w:pPr>
      <w:r>
        <w:rPr>
          <w:lang w:val="en-US"/>
        </w:rPr>
        <w:t>Vic</w:t>
      </w:r>
    </w:p>
    <w:p w14:paraId="3B29E64E" w14:textId="5419496D" w:rsidR="00033411" w:rsidRDefault="00033411" w:rsidP="00033411">
      <w:pPr>
        <w:pStyle w:val="Dialogue"/>
        <w:rPr>
          <w:lang w:val="en-US"/>
        </w:rPr>
      </w:pPr>
      <w:r>
        <w:rPr>
          <w:lang w:val="en-US"/>
        </w:rPr>
        <w:t>Finally, got the key, now time to make as fast an exit as I can (hisses in the distance) oh, no no no no no</w:t>
      </w:r>
    </w:p>
    <w:p w14:paraId="6922CD03" w14:textId="1F7F2F33" w:rsidR="00033411" w:rsidRPr="00033411" w:rsidRDefault="00033411" w:rsidP="00033411">
      <w:pPr>
        <w:pStyle w:val="Parenthetical"/>
        <w:rPr>
          <w:b/>
        </w:rPr>
      </w:pPr>
      <w:r w:rsidRPr="00033411">
        <w:rPr>
          <w:b/>
        </w:rPr>
        <w:lastRenderedPageBreak/>
        <w:t>[</w:t>
      </w:r>
      <w:r>
        <w:rPr>
          <w:b/>
        </w:rPr>
        <w:t>Vic/Player begins to run</w:t>
      </w:r>
      <w:r w:rsidRPr="00033411">
        <w:rPr>
          <w:b/>
        </w:rPr>
        <w:t>]</w:t>
      </w:r>
    </w:p>
    <w:p w14:paraId="4A1BDA94" w14:textId="77777777" w:rsidR="00F5617E" w:rsidRPr="00F5617E" w:rsidRDefault="00F5617E" w:rsidP="00F5617E">
      <w:pPr>
        <w:rPr>
          <w:lang w:val="en-US"/>
        </w:rPr>
      </w:pPr>
    </w:p>
    <w:p w14:paraId="2DF95248" w14:textId="602A195C" w:rsidR="00F5617E" w:rsidRDefault="00F5617E" w:rsidP="00F5617E">
      <w:pPr>
        <w:pStyle w:val="Dialogue"/>
        <w:rPr>
          <w:lang w:val="en-US"/>
        </w:rPr>
      </w:pPr>
      <w:r>
        <w:rPr>
          <w:lang w:val="en-US"/>
        </w:rPr>
        <w:t xml:space="preserve"> </w:t>
      </w:r>
    </w:p>
    <w:p w14:paraId="46175B15" w14:textId="580EEF55" w:rsidR="00F5617E" w:rsidRPr="00F5617E" w:rsidRDefault="00F5617E" w:rsidP="00F5617E">
      <w:pPr>
        <w:pStyle w:val="Dialogue"/>
        <w:rPr>
          <w:lang w:val="en-US"/>
        </w:rPr>
      </w:pPr>
    </w:p>
    <w:p w14:paraId="6E75905D" w14:textId="77777777" w:rsidR="00527B4D" w:rsidRPr="00527B4D" w:rsidRDefault="00527B4D" w:rsidP="00527B4D"/>
    <w:p w14:paraId="7BF53BC5" w14:textId="7FC61DE3" w:rsidR="00002B82" w:rsidRPr="00002B82" w:rsidRDefault="00527B4D" w:rsidP="00002B82">
      <w:pPr>
        <w:pStyle w:val="Dialogue"/>
      </w:pPr>
      <w:r>
        <w:t xml:space="preserve"> </w:t>
      </w:r>
      <w:r w:rsidR="00002B82">
        <w:t xml:space="preserve"> </w:t>
      </w:r>
    </w:p>
    <w:p w14:paraId="09E61680" w14:textId="6D31698A" w:rsidR="00AF1746" w:rsidRDefault="00AF1746" w:rsidP="00AF1746">
      <w:pPr>
        <w:jc w:val="center"/>
        <w:rPr>
          <w:rFonts w:ascii="Courier New" w:hAnsi="Courier New" w:cs="Courier New"/>
          <w:b/>
          <w:color w:val="000000"/>
          <w:sz w:val="24"/>
          <w:szCs w:val="24"/>
        </w:rPr>
      </w:pPr>
      <w:r w:rsidRPr="00AF1746">
        <w:rPr>
          <w:rFonts w:ascii="Courier New" w:hAnsi="Courier New" w:cs="Courier New"/>
          <w:b/>
          <w:color w:val="000000"/>
          <w:sz w:val="24"/>
          <w:szCs w:val="24"/>
        </w:rPr>
        <w:t>Part I</w:t>
      </w:r>
      <w:r>
        <w:rPr>
          <w:rFonts w:ascii="Courier New" w:hAnsi="Courier New" w:cs="Courier New"/>
          <w:b/>
          <w:color w:val="000000"/>
          <w:sz w:val="24"/>
          <w:szCs w:val="24"/>
        </w:rPr>
        <w:t>I: The Deception</w:t>
      </w:r>
    </w:p>
    <w:p w14:paraId="56DC91F1" w14:textId="171CD111" w:rsidR="00AF1746" w:rsidRDefault="00AF1746" w:rsidP="00AF1746">
      <w:pPr>
        <w:rPr>
          <w:rFonts w:ascii="Courier New" w:hAnsi="Courier New" w:cs="Courier New"/>
        </w:rPr>
      </w:pPr>
      <w:r>
        <w:rPr>
          <w:rFonts w:ascii="Courier New" w:hAnsi="Courier New" w:cs="Courier New"/>
        </w:rPr>
        <w:t>Vic</w:t>
      </w:r>
      <w:r w:rsidRPr="00EC02AE">
        <w:rPr>
          <w:rFonts w:ascii="Courier New" w:hAnsi="Courier New" w:cs="Courier New"/>
        </w:rPr>
        <w:t xml:space="preserve"> is teleported </w:t>
      </w:r>
      <w:r>
        <w:rPr>
          <w:rFonts w:ascii="Courier New" w:hAnsi="Courier New" w:cs="Courier New"/>
        </w:rPr>
        <w:t xml:space="preserve">back to the main lobby of the castle. </w:t>
      </w:r>
    </w:p>
    <w:p w14:paraId="478D453A" w14:textId="0702FA6F" w:rsidR="00AF1746" w:rsidRDefault="002222C7" w:rsidP="00AF1746">
      <w:pPr>
        <w:rPr>
          <w:rFonts w:ascii="Courier New" w:hAnsi="Courier New" w:cs="Courier New"/>
        </w:rPr>
      </w:pPr>
      <w:r>
        <w:rPr>
          <w:rFonts w:ascii="Courier New" w:hAnsi="Courier New" w:cs="Courier New"/>
        </w:rPr>
        <w:t xml:space="preserve">FADE IN: </w:t>
      </w:r>
    </w:p>
    <w:p w14:paraId="284C025A" w14:textId="184E2F98" w:rsidR="002222C7" w:rsidRDefault="002222C7" w:rsidP="00AF1746">
      <w:pPr>
        <w:rPr>
          <w:rFonts w:ascii="Courier New" w:hAnsi="Courier New" w:cs="Courier New"/>
        </w:rPr>
      </w:pPr>
      <w:r>
        <w:rPr>
          <w:rFonts w:ascii="Courier New" w:hAnsi="Courier New" w:cs="Courier New"/>
        </w:rPr>
        <w:t xml:space="preserve">Castle Int. </w:t>
      </w:r>
    </w:p>
    <w:p w14:paraId="11A5A9ED" w14:textId="623D555E" w:rsidR="00AF1746" w:rsidRDefault="00AF1746" w:rsidP="00AF1746">
      <w:pPr>
        <w:pStyle w:val="CHARACTER"/>
      </w:pPr>
      <w:r>
        <w:t>Vic</w:t>
      </w:r>
    </w:p>
    <w:p w14:paraId="12D6C950" w14:textId="7386E6AE" w:rsidR="00AF1746" w:rsidRPr="00AF1746" w:rsidRDefault="00AF1746" w:rsidP="00AF1746">
      <w:pPr>
        <w:pStyle w:val="Parenthetical"/>
      </w:pPr>
      <w:r>
        <w:t>(Jubilant)</w:t>
      </w:r>
    </w:p>
    <w:p w14:paraId="1B749323" w14:textId="1068782B" w:rsidR="00AF1746" w:rsidRDefault="00AF1746" w:rsidP="00AF1746">
      <w:pPr>
        <w:pStyle w:val="Dialogue"/>
      </w:pPr>
      <w:r>
        <w:t xml:space="preserve">Well that’s one down, and I’ve finally managed to save someone. </w:t>
      </w:r>
    </w:p>
    <w:p w14:paraId="194C8624" w14:textId="242DCE40" w:rsidR="00AF1746" w:rsidRDefault="00AF1746" w:rsidP="00AF1746">
      <w:pPr>
        <w:pStyle w:val="CHARACTER"/>
      </w:pPr>
      <w:r>
        <w:t xml:space="preserve">The ‘Voice’ </w:t>
      </w:r>
    </w:p>
    <w:p w14:paraId="7466BB56" w14:textId="1FC3BFB2" w:rsidR="00AF1746" w:rsidRDefault="00AF1746" w:rsidP="00AF1746">
      <w:pPr>
        <w:pStyle w:val="Dialogue"/>
      </w:pPr>
      <w:r>
        <w:t>A person saved. A portal opened. You may escape this place if you keep at it, and unlock the truth. From a dingy prison, to a place of enslavement</w:t>
      </w:r>
      <w:r w:rsidR="002222C7">
        <w:t xml:space="preserve"> </w:t>
      </w:r>
      <w:r>
        <w:t xml:space="preserve">continue on. </w:t>
      </w:r>
    </w:p>
    <w:p w14:paraId="339DC670" w14:textId="37C91F53" w:rsidR="002222C7" w:rsidRDefault="002222C7" w:rsidP="002222C7">
      <w:pPr>
        <w:pStyle w:val="CHARACTER"/>
      </w:pPr>
      <w:r>
        <w:t xml:space="preserve">Vic </w:t>
      </w:r>
    </w:p>
    <w:p w14:paraId="6904E0F3" w14:textId="75293418" w:rsidR="008C1DAC" w:rsidRPr="008C1DAC" w:rsidRDefault="008C1DAC" w:rsidP="008C1DAC">
      <w:pPr>
        <w:pStyle w:val="Parenthetical"/>
      </w:pPr>
      <w:r>
        <w:t>(Triumphantly)</w:t>
      </w:r>
    </w:p>
    <w:p w14:paraId="307FF43A" w14:textId="7957222C" w:rsidR="002222C7" w:rsidRDefault="002222C7" w:rsidP="002222C7">
      <w:pPr>
        <w:pStyle w:val="Dialogue"/>
      </w:pPr>
      <w:r>
        <w:t xml:space="preserve">As long as I keep focussed I should be able to get out of here rather soon. Let’s just get this game over with. </w:t>
      </w:r>
    </w:p>
    <w:p w14:paraId="64645D2B" w14:textId="77777777" w:rsidR="002222C7" w:rsidRPr="002222C7" w:rsidRDefault="002222C7" w:rsidP="002222C7"/>
    <w:p w14:paraId="3C1D2372" w14:textId="77777777" w:rsidR="002222C7" w:rsidRDefault="002222C7" w:rsidP="002222C7">
      <w:pPr>
        <w:rPr>
          <w:rFonts w:ascii="Courier New" w:hAnsi="Courier New" w:cs="Courier New"/>
        </w:rPr>
      </w:pPr>
      <w:r>
        <w:rPr>
          <w:rFonts w:ascii="Courier New" w:hAnsi="Courier New" w:cs="Courier New"/>
        </w:rPr>
        <w:t xml:space="preserve">FADE IN: </w:t>
      </w:r>
    </w:p>
    <w:p w14:paraId="44E59FCF" w14:textId="0C4CD709" w:rsidR="002222C7" w:rsidRDefault="002222C7" w:rsidP="002222C7">
      <w:pPr>
        <w:rPr>
          <w:rFonts w:ascii="Courier New" w:hAnsi="Courier New" w:cs="Courier New"/>
        </w:rPr>
      </w:pPr>
      <w:r>
        <w:rPr>
          <w:rFonts w:ascii="Courier New" w:hAnsi="Courier New" w:cs="Courier New"/>
        </w:rPr>
        <w:t>Egyptian Tombs</w:t>
      </w:r>
    </w:p>
    <w:p w14:paraId="78C657F7" w14:textId="7E370F11" w:rsidR="002222C7" w:rsidRPr="002222C7" w:rsidRDefault="002222C7" w:rsidP="002222C7">
      <w:pPr>
        <w:pStyle w:val="Parenthetical"/>
        <w:rPr>
          <w:b/>
        </w:rPr>
      </w:pPr>
      <w:r w:rsidRPr="002222C7">
        <w:rPr>
          <w:b/>
        </w:rPr>
        <w:t>[Upon turning the lantern on for the first time in level]</w:t>
      </w:r>
    </w:p>
    <w:p w14:paraId="107C516F" w14:textId="5021874F" w:rsidR="002222C7" w:rsidRDefault="002222C7" w:rsidP="002222C7">
      <w:pPr>
        <w:pStyle w:val="CHARACTER"/>
      </w:pPr>
      <w:r>
        <w:t>Vic</w:t>
      </w:r>
    </w:p>
    <w:p w14:paraId="7AE22139" w14:textId="769A09FB" w:rsidR="002222C7" w:rsidRDefault="002222C7" w:rsidP="002222C7">
      <w:pPr>
        <w:pStyle w:val="Dialogue"/>
      </w:pPr>
      <w:r>
        <w:t>Egyptian? These signs I re</w:t>
      </w:r>
      <w:r w:rsidR="00220688">
        <w:t>member them, do I? Argh my head. W</w:t>
      </w:r>
      <w:r>
        <w:t xml:space="preserve">hy don’t I remember it clearly? </w:t>
      </w:r>
    </w:p>
    <w:p w14:paraId="59854100" w14:textId="77777777" w:rsidR="00FD3AE3" w:rsidRDefault="00FD3AE3" w:rsidP="00FD3AE3">
      <w:pPr>
        <w:pStyle w:val="Parenthetical"/>
        <w:tabs>
          <w:tab w:val="right" w:pos="6866"/>
        </w:tabs>
        <w:rPr>
          <w:rFonts w:asciiTheme="minorHAnsi" w:eastAsiaTheme="minorHAnsi" w:hAnsiTheme="minorHAnsi" w:cstheme="minorBidi"/>
          <w:b/>
          <w:sz w:val="22"/>
          <w:szCs w:val="22"/>
          <w:lang w:val="en-GB"/>
        </w:rPr>
      </w:pPr>
      <w:r w:rsidRPr="00FD3AE3">
        <w:rPr>
          <w:b/>
        </w:rPr>
        <w:lastRenderedPageBreak/>
        <w:t>[After unlocking the first area]</w:t>
      </w:r>
      <w:r>
        <w:rPr>
          <w:b/>
        </w:rPr>
        <w:tab/>
      </w:r>
    </w:p>
    <w:p w14:paraId="3E33CC08" w14:textId="0A10FF6F" w:rsidR="00FD3AE3" w:rsidRDefault="00FD3AE3" w:rsidP="00FD3AE3">
      <w:pPr>
        <w:pStyle w:val="CHARACTER"/>
      </w:pPr>
      <w:r>
        <w:t>Vic</w:t>
      </w:r>
    </w:p>
    <w:p w14:paraId="4D853361" w14:textId="1C5B4906" w:rsidR="00FD3AE3" w:rsidRDefault="00FD3AE3" w:rsidP="00FD3AE3">
      <w:pPr>
        <w:pStyle w:val="Dialogue"/>
      </w:pPr>
      <w:r>
        <w:t xml:space="preserve">There appears to have been a lot of death here from workers who were forced to work until they were done. A truly bleak turn of events. </w:t>
      </w:r>
      <w:r w:rsidR="00882B65">
        <w:t xml:space="preserve">Working to feed their master’s opulence. </w:t>
      </w:r>
    </w:p>
    <w:p w14:paraId="34031022" w14:textId="77777777" w:rsidR="00FD3AE3" w:rsidRDefault="00FD3AE3" w:rsidP="00FD3AE3"/>
    <w:p w14:paraId="20EE03CE" w14:textId="77777777" w:rsidR="00FD3AE3" w:rsidRDefault="00FD3AE3" w:rsidP="00FD3AE3"/>
    <w:p w14:paraId="48BD286B" w14:textId="77777777" w:rsidR="00FD3AE3" w:rsidRPr="00FD3AE3" w:rsidRDefault="00FD3AE3" w:rsidP="00FD3AE3"/>
    <w:p w14:paraId="7DDFD16A" w14:textId="0C4C0E8D" w:rsidR="002222C7" w:rsidRDefault="002222C7" w:rsidP="002222C7">
      <w:pPr>
        <w:pStyle w:val="Parenthetical"/>
        <w:rPr>
          <w:b/>
        </w:rPr>
      </w:pPr>
      <w:r w:rsidRPr="002222C7">
        <w:rPr>
          <w:b/>
        </w:rPr>
        <w:t>[After collecting the ‘Bowler Hat’ collectible]</w:t>
      </w:r>
    </w:p>
    <w:p w14:paraId="5CD6FA35" w14:textId="38261538" w:rsidR="002222C7" w:rsidRDefault="002222C7" w:rsidP="002222C7">
      <w:pPr>
        <w:pStyle w:val="CHARACTER"/>
        <w:rPr>
          <w:lang w:val="en-US"/>
        </w:rPr>
      </w:pPr>
      <w:r>
        <w:rPr>
          <w:lang w:val="en-US"/>
        </w:rPr>
        <w:t>Vic</w:t>
      </w:r>
    </w:p>
    <w:p w14:paraId="0DF98312" w14:textId="61A4E7CD" w:rsidR="002222C7" w:rsidRDefault="002222C7" w:rsidP="002222C7">
      <w:pPr>
        <w:pStyle w:val="Dialogue"/>
        <w:rPr>
          <w:lang w:val="en-US"/>
        </w:rPr>
      </w:pPr>
      <w:r>
        <w:rPr>
          <w:lang w:val="en-US"/>
        </w:rPr>
        <w:t xml:space="preserve">I remember this hat well, my brothers? It even has the indentation where it had been squashed. What does this mean? Was my brother here? </w:t>
      </w:r>
    </w:p>
    <w:p w14:paraId="60158E1D" w14:textId="738F07BE" w:rsidR="00FD3AE3" w:rsidRDefault="00FD3AE3" w:rsidP="00FD3AE3">
      <w:pPr>
        <w:pStyle w:val="Parenthetical"/>
        <w:rPr>
          <w:b/>
        </w:rPr>
      </w:pPr>
      <w:r w:rsidRPr="00FD3AE3">
        <w:rPr>
          <w:b/>
        </w:rPr>
        <w:t>[Collecting ‘Brother’s Note’]</w:t>
      </w:r>
    </w:p>
    <w:p w14:paraId="3521FA60" w14:textId="286B4C7A" w:rsidR="00FD3AE3" w:rsidRDefault="00FD3AE3" w:rsidP="00FD3AE3">
      <w:pPr>
        <w:pStyle w:val="CHARACTER"/>
        <w:rPr>
          <w:lang w:val="en-US"/>
        </w:rPr>
      </w:pPr>
      <w:r>
        <w:rPr>
          <w:lang w:val="en-US"/>
        </w:rPr>
        <w:t>Vic</w:t>
      </w:r>
    </w:p>
    <w:p w14:paraId="79EA311E" w14:textId="5C5989B8" w:rsidR="00FD3AE3" w:rsidRDefault="00FD3AE3" w:rsidP="00FD3AE3">
      <w:pPr>
        <w:pStyle w:val="Dialogue"/>
        <w:rPr>
          <w:lang w:val="en-US"/>
        </w:rPr>
      </w:pPr>
      <w:r>
        <w:rPr>
          <w:lang w:val="en-US"/>
        </w:rPr>
        <w:t>A note which appears to have been written by my brother. The handwriting is panicked, and in scribbles. It begs me to ‘see the truth’, I wonder what he knew about this place, and how he even got here to start with.</w:t>
      </w:r>
    </w:p>
    <w:p w14:paraId="2ACE00B1" w14:textId="5ADCCE96" w:rsidR="00646371" w:rsidRDefault="00646371" w:rsidP="00646371">
      <w:pPr>
        <w:pStyle w:val="CHARACTER"/>
        <w:rPr>
          <w:lang w:val="en-US"/>
        </w:rPr>
      </w:pPr>
      <w:r>
        <w:rPr>
          <w:lang w:val="en-US"/>
        </w:rPr>
        <w:t xml:space="preserve">The ‘Voice’ </w:t>
      </w:r>
    </w:p>
    <w:p w14:paraId="54F8763C" w14:textId="6FC3DA24" w:rsidR="00646371" w:rsidRDefault="00646371" w:rsidP="00646371">
      <w:pPr>
        <w:pStyle w:val="Dialogue"/>
        <w:rPr>
          <w:lang w:val="en-US"/>
        </w:rPr>
      </w:pPr>
      <w:r>
        <w:rPr>
          <w:lang w:val="en-US"/>
        </w:rPr>
        <w:t xml:space="preserve">You must ‘see the truth’ now, surely? A slave to your desires, or a master of destruction? You Vic must choose one. </w:t>
      </w:r>
    </w:p>
    <w:p w14:paraId="28FBBB9F" w14:textId="669A1E27" w:rsidR="00FD3AE3" w:rsidRDefault="00646371" w:rsidP="00646371">
      <w:pPr>
        <w:pStyle w:val="Parenthetical"/>
        <w:rPr>
          <w:b/>
        </w:rPr>
      </w:pPr>
      <w:r w:rsidRPr="00646371">
        <w:rPr>
          <w:b/>
        </w:rPr>
        <w:t>[As Vic/Player enters room with final key]</w:t>
      </w:r>
    </w:p>
    <w:p w14:paraId="6358F41E" w14:textId="0CFC64B4" w:rsidR="00646371" w:rsidRDefault="00646371" w:rsidP="00646371">
      <w:pPr>
        <w:pStyle w:val="CHARACTER"/>
        <w:rPr>
          <w:lang w:val="en-US"/>
        </w:rPr>
      </w:pPr>
      <w:r>
        <w:rPr>
          <w:lang w:val="en-US"/>
        </w:rPr>
        <w:t>Voice(s)</w:t>
      </w:r>
    </w:p>
    <w:p w14:paraId="3DF8CDCF" w14:textId="5FEF1087" w:rsidR="00646371" w:rsidRDefault="00646371" w:rsidP="00646371">
      <w:pPr>
        <w:pStyle w:val="Dialogue"/>
        <w:rPr>
          <w:lang w:val="en-US"/>
        </w:rPr>
      </w:pPr>
      <w:r>
        <w:rPr>
          <w:lang w:val="en-US"/>
        </w:rPr>
        <w:t>Vic please don’t kill me!</w:t>
      </w:r>
    </w:p>
    <w:p w14:paraId="1832623A" w14:textId="0DD9900E" w:rsidR="00646371" w:rsidRDefault="00646371" w:rsidP="00646371">
      <w:pPr>
        <w:pStyle w:val="Parenthetical"/>
        <w:rPr>
          <w:b/>
        </w:rPr>
      </w:pPr>
      <w:r w:rsidRPr="00646371">
        <w:rPr>
          <w:b/>
        </w:rPr>
        <w:t>(Overlapping)</w:t>
      </w:r>
    </w:p>
    <w:p w14:paraId="6E781930" w14:textId="41E21E8C" w:rsidR="00646371" w:rsidRDefault="006B7C47" w:rsidP="00646371">
      <w:pPr>
        <w:pStyle w:val="Dialogue"/>
        <w:rPr>
          <w:lang w:val="en-US"/>
        </w:rPr>
      </w:pPr>
      <w:r>
        <w:rPr>
          <w:lang w:val="en-US"/>
        </w:rPr>
        <w:t>Please no one here is insane, let them go!</w:t>
      </w:r>
    </w:p>
    <w:p w14:paraId="0B1F112A" w14:textId="067CBBE1" w:rsidR="006B7C47" w:rsidRDefault="006B7C47" w:rsidP="006B7C47">
      <w:pPr>
        <w:pStyle w:val="CHARACTER"/>
        <w:rPr>
          <w:lang w:val="en-US"/>
        </w:rPr>
      </w:pPr>
      <w:r>
        <w:rPr>
          <w:lang w:val="en-US"/>
        </w:rPr>
        <w:lastRenderedPageBreak/>
        <w:t>VIC (?)</w:t>
      </w:r>
    </w:p>
    <w:p w14:paraId="75EC6DFE" w14:textId="03580AD6" w:rsidR="006B7C47" w:rsidRPr="006B7C47" w:rsidRDefault="006B7C47" w:rsidP="006B7C47">
      <w:pPr>
        <w:pStyle w:val="Parenthetical"/>
        <w:rPr>
          <w:b/>
        </w:rPr>
      </w:pPr>
      <w:r w:rsidRPr="006B7C47">
        <w:rPr>
          <w:b/>
        </w:rPr>
        <w:t>(Innocent, Soft)</w:t>
      </w:r>
    </w:p>
    <w:p w14:paraId="7A405DBB" w14:textId="637EC2FF" w:rsidR="006B7C47" w:rsidRDefault="006B7C47" w:rsidP="006B7C47">
      <w:pPr>
        <w:pStyle w:val="Dialogue"/>
        <w:rPr>
          <w:lang w:val="en-US"/>
        </w:rPr>
      </w:pPr>
      <w:r>
        <w:rPr>
          <w:lang w:val="en-US"/>
        </w:rPr>
        <w:t xml:space="preserve">Yes, </w:t>
      </w:r>
      <w:r w:rsidR="00220688">
        <w:rPr>
          <w:lang w:val="en-US"/>
        </w:rPr>
        <w:t>let</w:t>
      </w:r>
      <w:r>
        <w:rPr>
          <w:lang w:val="en-US"/>
        </w:rPr>
        <w:t xml:space="preserve"> me go, let me live, le</w:t>
      </w:r>
      <w:r w:rsidR="006C4643">
        <w:rPr>
          <w:lang w:val="en-US"/>
        </w:rPr>
        <w:t>t me</w:t>
      </w:r>
      <w:r w:rsidR="00220688">
        <w:rPr>
          <w:lang w:val="en-US"/>
        </w:rPr>
        <w:t xml:space="preserve"> </w:t>
      </w:r>
      <w:r w:rsidR="00220688" w:rsidRPr="00220688">
        <w:rPr>
          <w:i/>
          <w:lang w:val="en-US"/>
        </w:rPr>
        <w:t>hunt</w:t>
      </w:r>
      <w:r w:rsidR="006C4643">
        <w:rPr>
          <w:lang w:val="en-US"/>
        </w:rPr>
        <w:t>!</w:t>
      </w:r>
    </w:p>
    <w:p w14:paraId="183D6755" w14:textId="2B169F87" w:rsidR="006C4643" w:rsidRPr="006C4643" w:rsidRDefault="006C4643" w:rsidP="006C4643">
      <w:pPr>
        <w:pStyle w:val="Dialogue"/>
        <w:rPr>
          <w:b/>
          <w:lang w:val="en-US"/>
        </w:rPr>
      </w:pPr>
      <w:r w:rsidRPr="006C4643">
        <w:rPr>
          <w:b/>
          <w:lang w:val="en-US"/>
        </w:rPr>
        <w:t>[Maniacal Laughs]</w:t>
      </w:r>
    </w:p>
    <w:p w14:paraId="34D63951" w14:textId="77777777" w:rsidR="006B7C47" w:rsidRPr="006B7C47" w:rsidRDefault="006B7C47" w:rsidP="006B7C47">
      <w:pPr>
        <w:rPr>
          <w:lang w:val="en-US"/>
        </w:rPr>
      </w:pPr>
    </w:p>
    <w:p w14:paraId="2D1CBECC" w14:textId="77777777" w:rsidR="006B7C47" w:rsidRPr="006B7C47" w:rsidRDefault="006B7C47" w:rsidP="006B7C47">
      <w:pPr>
        <w:rPr>
          <w:lang w:val="en-US"/>
        </w:rPr>
      </w:pPr>
    </w:p>
    <w:p w14:paraId="16E3D9AB" w14:textId="77777777" w:rsidR="006B7C47" w:rsidRPr="006B7C47" w:rsidRDefault="006B7C47" w:rsidP="006B7C47">
      <w:pPr>
        <w:rPr>
          <w:lang w:val="en-US"/>
        </w:rPr>
      </w:pPr>
    </w:p>
    <w:p w14:paraId="23568285" w14:textId="77777777" w:rsidR="006B7C47" w:rsidRPr="006B7C47" w:rsidRDefault="006B7C47" w:rsidP="006B7C47">
      <w:pPr>
        <w:pStyle w:val="Dialogue"/>
        <w:rPr>
          <w:lang w:val="en-US"/>
        </w:rPr>
      </w:pPr>
    </w:p>
    <w:p w14:paraId="1ABAB3BC" w14:textId="77777777" w:rsidR="006B7C47" w:rsidRPr="006B7C47" w:rsidRDefault="006B7C47" w:rsidP="006B7C47">
      <w:pPr>
        <w:pStyle w:val="Dialogue"/>
        <w:rPr>
          <w:lang w:val="en-US"/>
        </w:rPr>
      </w:pPr>
    </w:p>
    <w:p w14:paraId="61A4C512" w14:textId="77777777" w:rsidR="00646371" w:rsidRPr="00646371" w:rsidRDefault="00646371" w:rsidP="00646371">
      <w:pPr>
        <w:pStyle w:val="CHARACTER"/>
        <w:rPr>
          <w:lang w:val="en-US"/>
        </w:rPr>
      </w:pPr>
    </w:p>
    <w:p w14:paraId="031ADF60" w14:textId="77777777" w:rsidR="00646371" w:rsidRPr="00646371" w:rsidRDefault="00646371" w:rsidP="00646371">
      <w:pPr>
        <w:pStyle w:val="Dialogue"/>
        <w:rPr>
          <w:lang w:val="en-US"/>
        </w:rPr>
      </w:pPr>
    </w:p>
    <w:p w14:paraId="5CE6AB4E" w14:textId="77777777" w:rsidR="00876B4C" w:rsidRDefault="00876B4C" w:rsidP="00876B4C">
      <w:pPr>
        <w:rPr>
          <w:rFonts w:ascii="Courier New" w:hAnsi="Courier New" w:cs="Courier New"/>
        </w:rPr>
      </w:pPr>
      <w:r>
        <w:rPr>
          <w:rFonts w:ascii="Courier New" w:hAnsi="Courier New" w:cs="Courier New"/>
        </w:rPr>
        <w:t>Vic</w:t>
      </w:r>
      <w:r w:rsidRPr="00EC02AE">
        <w:rPr>
          <w:rFonts w:ascii="Courier New" w:hAnsi="Courier New" w:cs="Courier New"/>
        </w:rPr>
        <w:t xml:space="preserve"> is teleported </w:t>
      </w:r>
      <w:r>
        <w:rPr>
          <w:rFonts w:ascii="Courier New" w:hAnsi="Courier New" w:cs="Courier New"/>
        </w:rPr>
        <w:t xml:space="preserve">back to the main lobby of the castle. </w:t>
      </w:r>
    </w:p>
    <w:p w14:paraId="1846A595" w14:textId="77777777" w:rsidR="00876B4C" w:rsidRDefault="00876B4C" w:rsidP="00876B4C">
      <w:pPr>
        <w:rPr>
          <w:rFonts w:ascii="Courier New" w:hAnsi="Courier New" w:cs="Courier New"/>
        </w:rPr>
      </w:pPr>
      <w:r>
        <w:rPr>
          <w:rFonts w:ascii="Courier New" w:hAnsi="Courier New" w:cs="Courier New"/>
        </w:rPr>
        <w:t xml:space="preserve">FADE IN: </w:t>
      </w:r>
    </w:p>
    <w:p w14:paraId="694AFB3A" w14:textId="0D357903" w:rsidR="00876B4C" w:rsidRDefault="00876B4C" w:rsidP="00876B4C">
      <w:pPr>
        <w:rPr>
          <w:rFonts w:ascii="Courier New" w:hAnsi="Courier New" w:cs="Courier New"/>
        </w:rPr>
      </w:pPr>
      <w:r>
        <w:rPr>
          <w:rFonts w:ascii="Courier New" w:hAnsi="Courier New" w:cs="Courier New"/>
        </w:rPr>
        <w:t xml:space="preserve">Castle Int. </w:t>
      </w:r>
    </w:p>
    <w:p w14:paraId="4C69AD98" w14:textId="3FD33643" w:rsidR="000B4B6E" w:rsidRPr="000B4B6E" w:rsidRDefault="000B4B6E" w:rsidP="000B4B6E">
      <w:pPr>
        <w:pStyle w:val="Parenthetical"/>
        <w:rPr>
          <w:b/>
        </w:rPr>
      </w:pPr>
      <w:r w:rsidRPr="000B4B6E">
        <w:rPr>
          <w:b/>
        </w:rPr>
        <w:t>[</w:t>
      </w:r>
      <w:r>
        <w:rPr>
          <w:b/>
        </w:rPr>
        <w:t>Vic/Player moving toward Garden/Graveyard portal</w:t>
      </w:r>
      <w:r w:rsidRPr="000B4B6E">
        <w:rPr>
          <w:b/>
        </w:rPr>
        <w:t>]</w:t>
      </w:r>
    </w:p>
    <w:p w14:paraId="77AED56A" w14:textId="73E10888" w:rsidR="003052D4" w:rsidRDefault="00876B4C" w:rsidP="00876B4C">
      <w:pPr>
        <w:pStyle w:val="CHARACTER"/>
      </w:pPr>
      <w:r>
        <w:t xml:space="preserve">The ‘Voice’ </w:t>
      </w:r>
    </w:p>
    <w:p w14:paraId="594CD700" w14:textId="7A627BE1" w:rsidR="00876B4C" w:rsidRDefault="00876B4C" w:rsidP="00876B4C">
      <w:pPr>
        <w:pStyle w:val="Dialogue"/>
      </w:pPr>
      <w:r>
        <w:t>A sibling, a spouse.</w:t>
      </w:r>
    </w:p>
    <w:p w14:paraId="7D48686B" w14:textId="26599651" w:rsidR="00876B4C" w:rsidRDefault="00876B4C" w:rsidP="00876B4C">
      <w:pPr>
        <w:pStyle w:val="Dialogue"/>
      </w:pPr>
      <w:r>
        <w:t>A friend, a colleague.</w:t>
      </w:r>
    </w:p>
    <w:p w14:paraId="4EBD2031" w14:textId="4BB966D3" w:rsidR="00876B4C" w:rsidRDefault="00876B4C" w:rsidP="00876B4C">
      <w:pPr>
        <w:pStyle w:val="Dialogue"/>
      </w:pPr>
      <w:r>
        <w:t>A prisoner, a slave.</w:t>
      </w:r>
    </w:p>
    <w:p w14:paraId="22AA99FA" w14:textId="4088B760" w:rsidR="00876B4C" w:rsidRDefault="00876B4C" w:rsidP="00876B4C">
      <w:pPr>
        <w:pStyle w:val="CHARACTER"/>
      </w:pPr>
      <w:r>
        <w:t xml:space="preserve">Vic </w:t>
      </w:r>
    </w:p>
    <w:p w14:paraId="05B53108" w14:textId="53FFC3E7" w:rsidR="00876B4C" w:rsidRPr="00876B4C" w:rsidRDefault="00876B4C" w:rsidP="00876B4C">
      <w:pPr>
        <w:pStyle w:val="Parenthetical"/>
        <w:rPr>
          <w:b/>
        </w:rPr>
      </w:pPr>
      <w:r w:rsidRPr="00876B4C">
        <w:rPr>
          <w:b/>
        </w:rPr>
        <w:t>(</w:t>
      </w:r>
      <w:r>
        <w:rPr>
          <w:b/>
        </w:rPr>
        <w:t>Distressed</w:t>
      </w:r>
      <w:r w:rsidRPr="00876B4C">
        <w:rPr>
          <w:b/>
        </w:rPr>
        <w:t>)</w:t>
      </w:r>
    </w:p>
    <w:p w14:paraId="05E1BFD3" w14:textId="6CCFDB0E" w:rsidR="00876B4C" w:rsidRDefault="00876B4C" w:rsidP="00876B4C">
      <w:pPr>
        <w:pStyle w:val="Dialogue"/>
      </w:pPr>
      <w:r>
        <w:t xml:space="preserve">I don’t understand. What do these have to do with me? Why do you taunt me? </w:t>
      </w:r>
    </w:p>
    <w:p w14:paraId="70E61F82" w14:textId="2A27850E" w:rsidR="000B4B6E" w:rsidRDefault="000B4B6E" w:rsidP="000B4B6E">
      <w:pPr>
        <w:pStyle w:val="CHARACTER"/>
      </w:pPr>
      <w:r>
        <w:t xml:space="preserve">The ‘Voice’ </w:t>
      </w:r>
    </w:p>
    <w:p w14:paraId="5896BEEE" w14:textId="571E9B48" w:rsidR="000B4B6E" w:rsidRDefault="000B4B6E" w:rsidP="000B4B6E">
      <w:pPr>
        <w:pStyle w:val="Dialogue"/>
      </w:pPr>
      <w:r>
        <w:t xml:space="preserve">You thought you were saving them? You have saved no one but yourself? You care for no one but yourself. You will soon face </w:t>
      </w:r>
      <w:r w:rsidR="00220688">
        <w:t>reality;</w:t>
      </w:r>
      <w:r>
        <w:t xml:space="preserve"> all you’ve done is make me stronger. </w:t>
      </w:r>
    </w:p>
    <w:p w14:paraId="502B0117" w14:textId="2CE77C48" w:rsidR="000B4B6E" w:rsidRDefault="000B4B6E" w:rsidP="000B4B6E">
      <w:pPr>
        <w:pStyle w:val="CHARACTER"/>
      </w:pPr>
      <w:r>
        <w:t>Vic</w:t>
      </w:r>
    </w:p>
    <w:p w14:paraId="54DF2A59" w14:textId="6285A144" w:rsidR="00AF1746" w:rsidRPr="00AF1746" w:rsidRDefault="000B4B6E" w:rsidP="008C1DAC">
      <w:pPr>
        <w:pStyle w:val="Dialogue"/>
      </w:pPr>
      <w:r>
        <w:t xml:space="preserve">I… I’ll still find a way out. You can’t stop me. You try to deceive me, </w:t>
      </w:r>
      <w:r w:rsidRPr="000B4B6E">
        <w:rPr>
          <w:b/>
        </w:rPr>
        <w:t>(unsure)</w:t>
      </w:r>
      <w:r>
        <w:t xml:space="preserve"> but I am stronger than that?</w:t>
      </w:r>
    </w:p>
    <w:p w14:paraId="469C1729" w14:textId="77777777" w:rsidR="00AF1746" w:rsidRPr="00AF1746" w:rsidRDefault="00AF1746" w:rsidP="00AF1746">
      <w:pPr>
        <w:pStyle w:val="Dialogue"/>
      </w:pPr>
    </w:p>
    <w:p w14:paraId="5493B443" w14:textId="77777777" w:rsidR="00002B82" w:rsidRPr="00AF1746" w:rsidRDefault="00002B82" w:rsidP="00002B82">
      <w:pPr>
        <w:rPr>
          <w:b/>
        </w:rPr>
      </w:pPr>
    </w:p>
    <w:p w14:paraId="4A956A8C" w14:textId="33894FB0" w:rsidR="000B4B6E" w:rsidRDefault="000B4B6E" w:rsidP="000B4B6E">
      <w:pPr>
        <w:jc w:val="center"/>
        <w:rPr>
          <w:rFonts w:ascii="Courier New" w:hAnsi="Courier New" w:cs="Courier New"/>
          <w:b/>
          <w:color w:val="000000"/>
          <w:sz w:val="24"/>
          <w:szCs w:val="24"/>
        </w:rPr>
      </w:pPr>
      <w:r w:rsidRPr="00AF1746">
        <w:rPr>
          <w:rFonts w:ascii="Courier New" w:hAnsi="Courier New" w:cs="Courier New"/>
          <w:b/>
          <w:color w:val="000000"/>
          <w:sz w:val="24"/>
          <w:szCs w:val="24"/>
        </w:rPr>
        <w:t xml:space="preserve">Part </w:t>
      </w:r>
      <w:r>
        <w:rPr>
          <w:rFonts w:ascii="Courier New" w:hAnsi="Courier New" w:cs="Courier New"/>
          <w:b/>
          <w:color w:val="000000"/>
          <w:sz w:val="24"/>
          <w:szCs w:val="24"/>
        </w:rPr>
        <w:t>I</w:t>
      </w:r>
      <w:r w:rsidRPr="00AF1746">
        <w:rPr>
          <w:rFonts w:ascii="Courier New" w:hAnsi="Courier New" w:cs="Courier New"/>
          <w:b/>
          <w:color w:val="000000"/>
          <w:sz w:val="24"/>
          <w:szCs w:val="24"/>
        </w:rPr>
        <w:t>I</w:t>
      </w:r>
      <w:r>
        <w:rPr>
          <w:rFonts w:ascii="Courier New" w:hAnsi="Courier New" w:cs="Courier New"/>
          <w:b/>
          <w:color w:val="000000"/>
          <w:sz w:val="24"/>
          <w:szCs w:val="24"/>
        </w:rPr>
        <w:t>I: The Revelation</w:t>
      </w:r>
    </w:p>
    <w:p w14:paraId="5136980E" w14:textId="77777777" w:rsidR="000B4B6E" w:rsidRDefault="000B4B6E" w:rsidP="000B4B6E">
      <w:pPr>
        <w:rPr>
          <w:rFonts w:ascii="Courier New" w:hAnsi="Courier New" w:cs="Courier New"/>
        </w:rPr>
      </w:pPr>
      <w:r>
        <w:rPr>
          <w:rFonts w:ascii="Courier New" w:hAnsi="Courier New" w:cs="Courier New"/>
        </w:rPr>
        <w:t xml:space="preserve">FADE IN: </w:t>
      </w:r>
    </w:p>
    <w:p w14:paraId="36741F89" w14:textId="6F10D519" w:rsidR="000B4B6E" w:rsidRDefault="000B4B6E" w:rsidP="000B4B6E">
      <w:pPr>
        <w:rPr>
          <w:rFonts w:ascii="Courier New" w:hAnsi="Courier New" w:cs="Courier New"/>
        </w:rPr>
      </w:pPr>
      <w:r>
        <w:rPr>
          <w:rFonts w:ascii="Courier New" w:hAnsi="Courier New" w:cs="Courier New"/>
        </w:rPr>
        <w:t>The Gardens</w:t>
      </w:r>
    </w:p>
    <w:p w14:paraId="30029B69" w14:textId="77777777" w:rsidR="000B4B6E" w:rsidRDefault="000B4B6E" w:rsidP="000B4B6E">
      <w:pPr>
        <w:rPr>
          <w:rFonts w:ascii="Courier New" w:hAnsi="Courier New" w:cs="Courier New"/>
        </w:rPr>
      </w:pPr>
    </w:p>
    <w:p w14:paraId="73CC04A2" w14:textId="04EDE95B" w:rsidR="000B4B6E" w:rsidRDefault="000B4B6E" w:rsidP="000B4B6E">
      <w:pPr>
        <w:pStyle w:val="CHARACTER"/>
      </w:pPr>
      <w:r>
        <w:t xml:space="preserve">Vic </w:t>
      </w:r>
    </w:p>
    <w:p w14:paraId="74DAB20F" w14:textId="2D95A4C7" w:rsidR="000B4B6E" w:rsidRDefault="000B4B6E" w:rsidP="000B4B6E">
      <w:pPr>
        <w:pStyle w:val="Dialogue"/>
      </w:pPr>
      <w:r>
        <w:t>I recognise this place</w:t>
      </w:r>
      <w:r w:rsidR="006C4643">
        <w:t xml:space="preserve">. I can’t quite place it. I don’t understand. Agh my head it’s acting up again. </w:t>
      </w:r>
    </w:p>
    <w:p w14:paraId="23090F1E" w14:textId="35AFC75E" w:rsidR="006C4643" w:rsidRDefault="006C4643" w:rsidP="006C4643">
      <w:pPr>
        <w:pStyle w:val="CHARACTER"/>
      </w:pPr>
      <w:r>
        <w:t xml:space="preserve">The ‘Voice’ </w:t>
      </w:r>
    </w:p>
    <w:p w14:paraId="5A706ACD" w14:textId="3A99E1EB" w:rsidR="00B74DEC" w:rsidRDefault="006C4643" w:rsidP="006C4643">
      <w:pPr>
        <w:pStyle w:val="Dialogue"/>
        <w:rPr>
          <w:lang w:val="en-US"/>
        </w:rPr>
      </w:pPr>
      <w:r>
        <w:rPr>
          <w:lang w:val="en-US"/>
        </w:rPr>
        <w:t>1: It’s time for you…</w:t>
      </w:r>
    </w:p>
    <w:p w14:paraId="7CC64197" w14:textId="1FF93518" w:rsidR="006C4643" w:rsidRDefault="006C4643" w:rsidP="006C4643">
      <w:pPr>
        <w:pStyle w:val="Dialogue"/>
        <w:rPr>
          <w:rFonts w:cs="Courier New"/>
          <w:lang w:val="en-US"/>
        </w:rPr>
      </w:pPr>
      <w:r>
        <w:rPr>
          <w:rFonts w:cs="Courier New"/>
          <w:lang w:val="en-US"/>
        </w:rPr>
        <w:t>2: ... To find the Truth</w:t>
      </w:r>
    </w:p>
    <w:p w14:paraId="64749A71" w14:textId="325C7023" w:rsidR="006C4643" w:rsidRDefault="006C4643" w:rsidP="006C4643">
      <w:pPr>
        <w:pStyle w:val="Dialogue"/>
        <w:rPr>
          <w:rFonts w:cs="Courier New"/>
          <w:lang w:val="en-US"/>
        </w:rPr>
      </w:pPr>
      <w:r>
        <w:rPr>
          <w:rFonts w:cs="Courier New"/>
          <w:lang w:val="en-US"/>
        </w:rPr>
        <w:t>1: To understand...</w:t>
      </w:r>
    </w:p>
    <w:p w14:paraId="47FCAF23" w14:textId="1F46CBEE" w:rsidR="006C4643" w:rsidRDefault="006C4643" w:rsidP="006C4643">
      <w:pPr>
        <w:pStyle w:val="Dialogue"/>
        <w:rPr>
          <w:rFonts w:cs="Courier New"/>
          <w:lang w:val="en-US"/>
        </w:rPr>
      </w:pPr>
      <w:r>
        <w:rPr>
          <w:rFonts w:cs="Courier New"/>
          <w:lang w:val="en-US"/>
        </w:rPr>
        <w:t>2: ... To pay witness to your crimes</w:t>
      </w:r>
    </w:p>
    <w:p w14:paraId="69A7837D" w14:textId="7A0A1B6F" w:rsidR="006C4643" w:rsidRDefault="006C4643" w:rsidP="006C4643">
      <w:pPr>
        <w:pStyle w:val="Dialogue"/>
        <w:rPr>
          <w:rFonts w:cs="Courier New"/>
          <w:lang w:val="en-US"/>
        </w:rPr>
      </w:pPr>
      <w:r>
        <w:rPr>
          <w:rFonts w:cs="Courier New"/>
          <w:lang w:val="en-US"/>
        </w:rPr>
        <w:t>1: A sibling, a spouse...</w:t>
      </w:r>
    </w:p>
    <w:p w14:paraId="202DF190" w14:textId="3F54037C" w:rsidR="006C4643" w:rsidRDefault="006C4643" w:rsidP="006C4643">
      <w:pPr>
        <w:pStyle w:val="Dialogue"/>
        <w:rPr>
          <w:rFonts w:cs="Courier New"/>
          <w:lang w:val="en-US"/>
        </w:rPr>
      </w:pPr>
      <w:r>
        <w:rPr>
          <w:rFonts w:cs="Courier New"/>
          <w:lang w:val="en-US"/>
        </w:rPr>
        <w:t xml:space="preserve">2: ... A tragic </w:t>
      </w:r>
      <w:r w:rsidR="00B176D9">
        <w:rPr>
          <w:rFonts w:cs="Courier New"/>
          <w:lang w:val="en-US"/>
        </w:rPr>
        <w:t>end.</w:t>
      </w:r>
    </w:p>
    <w:p w14:paraId="79D6C517" w14:textId="77777777" w:rsidR="00B176D9" w:rsidRPr="00B176D9" w:rsidRDefault="00B176D9" w:rsidP="00B176D9">
      <w:pPr>
        <w:rPr>
          <w:lang w:val="en-US"/>
        </w:rPr>
      </w:pPr>
    </w:p>
    <w:p w14:paraId="0CA1FA74" w14:textId="2C50C0C3" w:rsidR="00B74DEC" w:rsidRDefault="00B176D9" w:rsidP="00B176D9">
      <w:pPr>
        <w:pStyle w:val="Parenthetical"/>
        <w:rPr>
          <w:b/>
        </w:rPr>
      </w:pPr>
      <w:r w:rsidRPr="00B176D9">
        <w:rPr>
          <w:b/>
        </w:rPr>
        <w:t>[</w:t>
      </w:r>
      <w:r>
        <w:rPr>
          <w:b/>
        </w:rPr>
        <w:t>Upon collecting Patient #13345 Notes</w:t>
      </w:r>
      <w:r w:rsidRPr="00B176D9">
        <w:rPr>
          <w:b/>
        </w:rPr>
        <w:t>]</w:t>
      </w:r>
    </w:p>
    <w:p w14:paraId="389AF90A" w14:textId="6196B746" w:rsidR="00B176D9" w:rsidRDefault="00B176D9" w:rsidP="00B176D9">
      <w:pPr>
        <w:pStyle w:val="CHARACTER"/>
        <w:rPr>
          <w:lang w:val="en-US"/>
        </w:rPr>
      </w:pPr>
      <w:r>
        <w:rPr>
          <w:lang w:val="en-US"/>
        </w:rPr>
        <w:t>VIC</w:t>
      </w:r>
    </w:p>
    <w:p w14:paraId="5C8125DF" w14:textId="244818AE" w:rsidR="00B176D9" w:rsidRDefault="00B176D9" w:rsidP="00B176D9">
      <w:pPr>
        <w:pStyle w:val="Dialogue"/>
        <w:rPr>
          <w:lang w:val="en-US"/>
        </w:rPr>
      </w:pPr>
      <w:r>
        <w:rPr>
          <w:lang w:val="en-US"/>
        </w:rPr>
        <w:t xml:space="preserve">This document somehow feels out of place. But this patient </w:t>
      </w:r>
      <w:r w:rsidR="004A5588">
        <w:rPr>
          <w:lang w:val="en-US"/>
        </w:rPr>
        <w:t xml:space="preserve">#13345 mayhaps they are the one </w:t>
      </w:r>
      <w:r w:rsidR="008C1DAC">
        <w:rPr>
          <w:lang w:val="en-US"/>
        </w:rPr>
        <w:t xml:space="preserve">who has caused this living hell? </w:t>
      </w:r>
      <w:r w:rsidR="004A5588">
        <w:rPr>
          <w:lang w:val="en-US"/>
        </w:rPr>
        <w:t xml:space="preserve"> </w:t>
      </w:r>
    </w:p>
    <w:p w14:paraId="13B6C318" w14:textId="77777777" w:rsidR="004A5588" w:rsidRDefault="004A5588" w:rsidP="004A5588">
      <w:pPr>
        <w:rPr>
          <w:lang w:val="en-US"/>
        </w:rPr>
      </w:pPr>
    </w:p>
    <w:p w14:paraId="6BD1EE99" w14:textId="77777777" w:rsidR="0005437E" w:rsidRDefault="0005437E" w:rsidP="004A5588">
      <w:pPr>
        <w:rPr>
          <w:lang w:val="en-US"/>
        </w:rPr>
      </w:pPr>
    </w:p>
    <w:p w14:paraId="5E556C49" w14:textId="7F8939F0" w:rsidR="0005437E" w:rsidRDefault="0005437E" w:rsidP="0005437E">
      <w:pPr>
        <w:pStyle w:val="CHARACTER"/>
        <w:rPr>
          <w:lang w:val="en-US"/>
        </w:rPr>
      </w:pPr>
      <w:r>
        <w:rPr>
          <w:lang w:val="en-US"/>
        </w:rPr>
        <w:t xml:space="preserve">The ‘Voice’ </w:t>
      </w:r>
    </w:p>
    <w:p w14:paraId="53FF2DB4" w14:textId="25F1E328" w:rsidR="0005437E" w:rsidRDefault="008A129A" w:rsidP="0005437E">
      <w:pPr>
        <w:pStyle w:val="Dialogue"/>
        <w:rPr>
          <w:lang w:val="en-US"/>
        </w:rPr>
      </w:pPr>
      <w:r>
        <w:rPr>
          <w:lang w:val="en-US"/>
        </w:rPr>
        <w:t xml:space="preserve">Patient #13345, the truth lies there. </w:t>
      </w:r>
    </w:p>
    <w:p w14:paraId="0E8CABFC" w14:textId="2198387F" w:rsidR="008A129A" w:rsidRDefault="008A129A" w:rsidP="008A129A">
      <w:pPr>
        <w:pStyle w:val="Parenthetical"/>
        <w:rPr>
          <w:b/>
        </w:rPr>
      </w:pPr>
      <w:r w:rsidRPr="008A129A">
        <w:rPr>
          <w:b/>
        </w:rPr>
        <w:t>[</w:t>
      </w:r>
      <w:r>
        <w:rPr>
          <w:b/>
        </w:rPr>
        <w:t>Upon collecting Gramophone #1</w:t>
      </w:r>
      <w:r w:rsidRPr="008A129A">
        <w:rPr>
          <w:b/>
        </w:rPr>
        <w:t>]</w:t>
      </w:r>
    </w:p>
    <w:p w14:paraId="67BC2F09" w14:textId="119E08EA" w:rsidR="008A129A" w:rsidRDefault="008A129A" w:rsidP="008A129A">
      <w:pPr>
        <w:pStyle w:val="CHARACTER"/>
        <w:rPr>
          <w:lang w:val="en-US"/>
        </w:rPr>
      </w:pPr>
      <w:r>
        <w:rPr>
          <w:lang w:val="en-US"/>
        </w:rPr>
        <w:t>Doctor</w:t>
      </w:r>
      <w:r w:rsidR="007947DD">
        <w:rPr>
          <w:lang w:val="en-US"/>
        </w:rPr>
        <w:t xml:space="preserve"> [Recording]</w:t>
      </w:r>
    </w:p>
    <w:p w14:paraId="4770BD58" w14:textId="0DADCF78" w:rsidR="00E813CC" w:rsidRDefault="007947DD" w:rsidP="007947DD">
      <w:pPr>
        <w:pStyle w:val="Dialogue"/>
        <w:rPr>
          <w:lang w:val="en-US"/>
        </w:rPr>
      </w:pPr>
      <w:r>
        <w:rPr>
          <w:lang w:val="en-US"/>
        </w:rPr>
        <w:t>Wh</w:t>
      </w:r>
      <w:r w:rsidR="008C1DAC">
        <w:rPr>
          <w:lang w:val="en-US"/>
        </w:rPr>
        <w:t>y</w:t>
      </w:r>
      <w:r>
        <w:rPr>
          <w:lang w:val="en-US"/>
        </w:rPr>
        <w:t xml:space="preserve"> is it that</w:t>
      </w:r>
      <w:r w:rsidR="008C1DAC">
        <w:rPr>
          <w:lang w:val="en-US"/>
        </w:rPr>
        <w:t xml:space="preserve"> you</w:t>
      </w:r>
      <w:r>
        <w:rPr>
          <w:lang w:val="en-US"/>
        </w:rPr>
        <w:t xml:space="preserve"> make </w:t>
      </w:r>
      <w:r w:rsidR="008C1DAC">
        <w:rPr>
          <w:lang w:val="en-US"/>
        </w:rPr>
        <w:t xml:space="preserve">these attempts </w:t>
      </w:r>
      <w:r>
        <w:rPr>
          <w:lang w:val="en-US"/>
        </w:rPr>
        <w:t xml:space="preserve">Vic? What makes you believe it is alright? You break the </w:t>
      </w:r>
      <w:r w:rsidR="00220688">
        <w:rPr>
          <w:lang w:val="en-US"/>
        </w:rPr>
        <w:t>rules;</w:t>
      </w:r>
      <w:r>
        <w:rPr>
          <w:lang w:val="en-US"/>
        </w:rPr>
        <w:t xml:space="preserve"> you are an abomination of </w:t>
      </w:r>
      <w:r>
        <w:rPr>
          <w:lang w:val="en-US"/>
        </w:rPr>
        <w:lastRenderedPageBreak/>
        <w:t>your</w:t>
      </w:r>
      <w:r w:rsidR="00C7745A">
        <w:rPr>
          <w:lang w:val="en-US"/>
        </w:rPr>
        <w:t xml:space="preserve"> own</w:t>
      </w:r>
      <w:r>
        <w:rPr>
          <w:lang w:val="en-US"/>
        </w:rPr>
        <w:t xml:space="preserve"> creation. </w:t>
      </w:r>
      <w:r w:rsidR="00E813CC">
        <w:rPr>
          <w:lang w:val="en-US"/>
        </w:rPr>
        <w:t xml:space="preserve">I am giving you one single chance, then </w:t>
      </w:r>
      <w:r w:rsidR="00C7745A">
        <w:rPr>
          <w:lang w:val="en-US"/>
        </w:rPr>
        <w:t>you</w:t>
      </w:r>
      <w:r w:rsidR="00E813CC">
        <w:rPr>
          <w:lang w:val="en-US"/>
        </w:rPr>
        <w:t xml:space="preserve"> will </w:t>
      </w:r>
      <w:r w:rsidR="00C7745A">
        <w:rPr>
          <w:lang w:val="en-US"/>
        </w:rPr>
        <w:t>leave me with</w:t>
      </w:r>
      <w:r w:rsidR="00E813CC">
        <w:rPr>
          <w:lang w:val="en-US"/>
        </w:rPr>
        <w:t xml:space="preserve"> no choice but to lobotomize you. </w:t>
      </w:r>
    </w:p>
    <w:p w14:paraId="38A09817" w14:textId="747C3E46" w:rsidR="00C7745A" w:rsidRDefault="00C7745A" w:rsidP="00C7745A">
      <w:pPr>
        <w:pStyle w:val="CHARACTER"/>
        <w:rPr>
          <w:lang w:val="en-US"/>
        </w:rPr>
      </w:pPr>
      <w:r>
        <w:rPr>
          <w:lang w:val="en-US"/>
        </w:rPr>
        <w:t xml:space="preserve">Vic </w:t>
      </w:r>
    </w:p>
    <w:p w14:paraId="4544FC67" w14:textId="77777777" w:rsidR="00C7745A" w:rsidRDefault="00C7745A" w:rsidP="00C7745A">
      <w:pPr>
        <w:pStyle w:val="Dialogue"/>
        <w:rPr>
          <w:lang w:val="en-US"/>
        </w:rPr>
      </w:pPr>
      <w:r>
        <w:rPr>
          <w:lang w:val="en-US"/>
        </w:rPr>
        <w:t xml:space="preserve">I... No, I need to stop being ridiculous, time to continue on. </w:t>
      </w:r>
    </w:p>
    <w:p w14:paraId="68E57463" w14:textId="77777777" w:rsidR="00C7745A" w:rsidRDefault="00C7745A" w:rsidP="00C7745A">
      <w:pPr>
        <w:pStyle w:val="CHARACTER"/>
        <w:rPr>
          <w:lang w:val="en-US"/>
        </w:rPr>
      </w:pPr>
      <w:r>
        <w:rPr>
          <w:lang w:val="en-US"/>
        </w:rPr>
        <w:t xml:space="preserve">The ‘Voice’ </w:t>
      </w:r>
    </w:p>
    <w:p w14:paraId="632507C9" w14:textId="3BF561C0" w:rsidR="00C7745A" w:rsidRDefault="00C7745A" w:rsidP="00C7745A">
      <w:pPr>
        <w:pStyle w:val="Dialogue"/>
        <w:rPr>
          <w:lang w:val="en-US"/>
        </w:rPr>
      </w:pPr>
      <w:r>
        <w:rPr>
          <w:lang w:val="en-US"/>
        </w:rPr>
        <w:t>Do you understand now? Any attempt is pitiful</w:t>
      </w:r>
      <w:r w:rsidR="00220688">
        <w:rPr>
          <w:lang w:val="en-US"/>
        </w:rPr>
        <w:t>,</w:t>
      </w:r>
      <w:r>
        <w:rPr>
          <w:lang w:val="en-US"/>
        </w:rPr>
        <w:t xml:space="preserve"> those snakes? </w:t>
      </w:r>
      <w:r w:rsidR="008C1DAC">
        <w:rPr>
          <w:lang w:val="en-US"/>
        </w:rPr>
        <w:t>Your mind created them. The only danger they pose is breaking you out of your ridiculous delusions.</w:t>
      </w:r>
    </w:p>
    <w:p w14:paraId="7ACBE01B" w14:textId="77777777" w:rsidR="006969B7" w:rsidRDefault="006969B7" w:rsidP="00C7745A">
      <w:pPr>
        <w:pStyle w:val="CHARACTER"/>
        <w:rPr>
          <w:lang w:val="en-US"/>
        </w:rPr>
      </w:pPr>
      <w:r>
        <w:rPr>
          <w:lang w:val="en-US"/>
        </w:rPr>
        <w:t xml:space="preserve">Vic </w:t>
      </w:r>
    </w:p>
    <w:p w14:paraId="2F6FF0F9" w14:textId="3994EB27" w:rsidR="00C7745A" w:rsidRDefault="006969B7" w:rsidP="006969B7">
      <w:pPr>
        <w:pStyle w:val="Dialogue"/>
        <w:rPr>
          <w:lang w:val="en-US"/>
        </w:rPr>
      </w:pPr>
      <w:r>
        <w:rPr>
          <w:lang w:val="en-US"/>
        </w:rPr>
        <w:t xml:space="preserve">No... I. Why? </w:t>
      </w:r>
    </w:p>
    <w:p w14:paraId="130B7505" w14:textId="505C8A73" w:rsidR="006969B7" w:rsidRDefault="009239A4" w:rsidP="009239A4">
      <w:pPr>
        <w:pStyle w:val="Parenthetical"/>
        <w:rPr>
          <w:b/>
        </w:rPr>
      </w:pPr>
      <w:r w:rsidRPr="009239A4">
        <w:rPr>
          <w:b/>
        </w:rPr>
        <w:t>[</w:t>
      </w:r>
      <w:r>
        <w:rPr>
          <w:b/>
        </w:rPr>
        <w:t>Upon collecting ‘Disturbing Pictures’</w:t>
      </w:r>
      <w:r w:rsidRPr="009239A4">
        <w:rPr>
          <w:b/>
        </w:rPr>
        <w:t>]</w:t>
      </w:r>
    </w:p>
    <w:p w14:paraId="2A6719FB" w14:textId="6ED50F5D" w:rsidR="009239A4" w:rsidRDefault="00326C4B" w:rsidP="009239A4">
      <w:pPr>
        <w:pStyle w:val="CHARACTER"/>
        <w:rPr>
          <w:lang w:val="en-US"/>
        </w:rPr>
      </w:pPr>
      <w:r>
        <w:rPr>
          <w:lang w:val="en-US"/>
        </w:rPr>
        <w:t>Vic</w:t>
      </w:r>
    </w:p>
    <w:p w14:paraId="16484D95" w14:textId="627C8B73" w:rsidR="00326C4B" w:rsidRDefault="00326C4B" w:rsidP="00326C4B">
      <w:pPr>
        <w:pStyle w:val="Dialogue"/>
        <w:rPr>
          <w:lang w:val="en-US"/>
        </w:rPr>
      </w:pPr>
      <w:r>
        <w:rPr>
          <w:lang w:val="en-US"/>
        </w:rPr>
        <w:t>These pictures... Why do I remember this? I remember the bodies of the people in those bags.</w:t>
      </w:r>
    </w:p>
    <w:p w14:paraId="12D07747" w14:textId="6D393040" w:rsidR="00326C4B" w:rsidRDefault="00326C4B" w:rsidP="00326C4B">
      <w:pPr>
        <w:pStyle w:val="CHARACTER"/>
        <w:rPr>
          <w:lang w:val="en-US"/>
        </w:rPr>
      </w:pPr>
      <w:r>
        <w:rPr>
          <w:lang w:val="en-US"/>
        </w:rPr>
        <w:t xml:space="preserve">The ‘Voice’ </w:t>
      </w:r>
    </w:p>
    <w:p w14:paraId="259764E9" w14:textId="77777777" w:rsidR="00326C4B" w:rsidRDefault="00326C4B" w:rsidP="00326C4B">
      <w:pPr>
        <w:pStyle w:val="Dialogue"/>
        <w:rPr>
          <w:lang w:val="en-US"/>
        </w:rPr>
      </w:pPr>
      <w:r>
        <w:rPr>
          <w:lang w:val="en-US"/>
        </w:rPr>
        <w:t>Good. It is almost time. All of those secrets buried, all of them will come to light. It isn’t your fault.</w:t>
      </w:r>
    </w:p>
    <w:p w14:paraId="696545F1" w14:textId="1BA3A2C7" w:rsidR="00326C4B" w:rsidRPr="00326C4B" w:rsidRDefault="00326C4B" w:rsidP="00326C4B">
      <w:pPr>
        <w:pStyle w:val="Parenthetical"/>
        <w:rPr>
          <w:b/>
        </w:rPr>
      </w:pPr>
      <w:r w:rsidRPr="00326C4B">
        <w:rPr>
          <w:b/>
        </w:rPr>
        <w:t>[</w:t>
      </w:r>
      <w:r>
        <w:rPr>
          <w:b/>
        </w:rPr>
        <w:t xml:space="preserve">Arriving at the key for the </w:t>
      </w:r>
      <w:r w:rsidR="007A7CDA">
        <w:rPr>
          <w:b/>
        </w:rPr>
        <w:t>End of the level</w:t>
      </w:r>
      <w:r w:rsidRPr="00326C4B">
        <w:rPr>
          <w:b/>
        </w:rPr>
        <w:t xml:space="preserve">] </w:t>
      </w:r>
    </w:p>
    <w:p w14:paraId="6A340FC9" w14:textId="1B3EE32E" w:rsidR="00326C4B" w:rsidRDefault="00326C4B" w:rsidP="00326C4B">
      <w:pPr>
        <w:pStyle w:val="CHARACTER"/>
        <w:rPr>
          <w:lang w:val="en-US"/>
        </w:rPr>
      </w:pPr>
      <w:r>
        <w:rPr>
          <w:lang w:val="en-US"/>
        </w:rPr>
        <w:t xml:space="preserve">Vic </w:t>
      </w:r>
    </w:p>
    <w:p w14:paraId="752EB0BB" w14:textId="4B471E52" w:rsidR="007A7CDA" w:rsidRPr="007A7CDA" w:rsidRDefault="007A7CDA" w:rsidP="007A7CDA">
      <w:pPr>
        <w:pStyle w:val="Parenthetical"/>
      </w:pPr>
      <w:r>
        <w:t>(Dejected)</w:t>
      </w:r>
    </w:p>
    <w:p w14:paraId="68FE07E1" w14:textId="3E793D5F" w:rsidR="00C7745A" w:rsidRDefault="007A7CDA" w:rsidP="007A7CDA">
      <w:pPr>
        <w:pStyle w:val="Dialogue"/>
        <w:rPr>
          <w:lang w:val="en-US"/>
        </w:rPr>
      </w:pPr>
      <w:r>
        <w:rPr>
          <w:lang w:val="en-US"/>
        </w:rPr>
        <w:t xml:space="preserve">Who (pause) am I? I didn’t kill her. I didn’t kill any of them. </w:t>
      </w:r>
    </w:p>
    <w:p w14:paraId="01CC6E70" w14:textId="279A3E8B" w:rsidR="007A7CDA" w:rsidRDefault="007A7CDA" w:rsidP="007A7CDA">
      <w:pPr>
        <w:pStyle w:val="CHARACTER"/>
        <w:rPr>
          <w:lang w:val="en-US"/>
        </w:rPr>
      </w:pPr>
      <w:r>
        <w:rPr>
          <w:lang w:val="en-US"/>
        </w:rPr>
        <w:t xml:space="preserve">The ‘Voice’ </w:t>
      </w:r>
    </w:p>
    <w:p w14:paraId="405F6B0A" w14:textId="6137AF01" w:rsidR="007A7CDA" w:rsidRDefault="007A7CDA" w:rsidP="007A7CDA">
      <w:pPr>
        <w:pStyle w:val="Dialogue"/>
        <w:rPr>
          <w:lang w:val="en-US"/>
        </w:rPr>
      </w:pPr>
      <w:r>
        <w:rPr>
          <w:lang w:val="en-US"/>
        </w:rPr>
        <w:t xml:space="preserve">You are finally understanding, what you did to them, how you created us. Just one more piece now. </w:t>
      </w:r>
    </w:p>
    <w:p w14:paraId="3B8B11D3" w14:textId="5F599E20" w:rsidR="007A7CDA" w:rsidRDefault="007A7CDA" w:rsidP="007A7CDA">
      <w:pPr>
        <w:pStyle w:val="Parenthetical"/>
        <w:rPr>
          <w:b/>
        </w:rPr>
      </w:pPr>
      <w:r w:rsidRPr="007A7CDA">
        <w:rPr>
          <w:b/>
        </w:rPr>
        <w:t>[</w:t>
      </w:r>
      <w:r>
        <w:rPr>
          <w:b/>
        </w:rPr>
        <w:t>Upon discovering File #13345</w:t>
      </w:r>
      <w:r w:rsidRPr="007A7CDA">
        <w:rPr>
          <w:b/>
        </w:rPr>
        <w:t>]</w:t>
      </w:r>
    </w:p>
    <w:p w14:paraId="02CBCBE4" w14:textId="57608069" w:rsidR="007A7CDA" w:rsidRDefault="007A7CDA" w:rsidP="007A7CDA">
      <w:pPr>
        <w:pStyle w:val="CHARACTER"/>
        <w:rPr>
          <w:lang w:val="en-US"/>
        </w:rPr>
      </w:pPr>
      <w:r>
        <w:rPr>
          <w:lang w:val="en-US"/>
        </w:rPr>
        <w:t xml:space="preserve">Vic </w:t>
      </w:r>
    </w:p>
    <w:p w14:paraId="0BBC71A5" w14:textId="18074709" w:rsidR="007A7CDA" w:rsidRDefault="007A7CDA" w:rsidP="007A7CDA">
      <w:pPr>
        <w:pStyle w:val="Dialogue"/>
        <w:rPr>
          <w:lang w:val="en-US"/>
        </w:rPr>
      </w:pPr>
      <w:r>
        <w:rPr>
          <w:lang w:val="en-US"/>
        </w:rPr>
        <w:t xml:space="preserve">I killed them?! </w:t>
      </w:r>
    </w:p>
    <w:p w14:paraId="7D2BCCF2" w14:textId="77777777" w:rsidR="00D05934" w:rsidRDefault="00D05934" w:rsidP="00D05934">
      <w:pPr>
        <w:pStyle w:val="Parenthetical"/>
        <w:rPr>
          <w:b/>
        </w:rPr>
      </w:pPr>
    </w:p>
    <w:p w14:paraId="62393B73" w14:textId="4B6F335E" w:rsidR="00D05934" w:rsidRPr="00D05934" w:rsidRDefault="00D05934" w:rsidP="00D05934">
      <w:pPr>
        <w:pStyle w:val="Parenthetical"/>
        <w:rPr>
          <w:b/>
        </w:rPr>
      </w:pPr>
      <w:r w:rsidRPr="00D05934">
        <w:rPr>
          <w:b/>
        </w:rPr>
        <w:t>[As player runs through corridor section]</w:t>
      </w:r>
      <w:r w:rsidRPr="00D05934">
        <w:rPr>
          <w:b/>
        </w:rPr>
        <w:tab/>
      </w:r>
    </w:p>
    <w:p w14:paraId="6BC8F90D" w14:textId="19FA211F" w:rsidR="007A7CDA" w:rsidRDefault="007A7CDA" w:rsidP="007A7CDA">
      <w:pPr>
        <w:pStyle w:val="CHARACTER"/>
        <w:rPr>
          <w:lang w:val="en-US"/>
        </w:rPr>
      </w:pPr>
      <w:r>
        <w:rPr>
          <w:lang w:val="en-US"/>
        </w:rPr>
        <w:t>The ‘Voice’</w:t>
      </w:r>
    </w:p>
    <w:p w14:paraId="096244E8" w14:textId="684E8A51" w:rsidR="007A7CDA" w:rsidRPr="00D05934" w:rsidRDefault="007A7CDA" w:rsidP="007A7CDA">
      <w:pPr>
        <w:pStyle w:val="Dialogue"/>
        <w:rPr>
          <w:lang w:val="en-US"/>
        </w:rPr>
      </w:pPr>
      <w:r>
        <w:rPr>
          <w:lang w:val="en-US"/>
        </w:rPr>
        <w:t xml:space="preserve">Finally, it clicks into place. You are so weak. You made me to protect you, to </w:t>
      </w:r>
      <w:r w:rsidR="00D05934">
        <w:rPr>
          <w:lang w:val="en-US"/>
        </w:rPr>
        <w:t xml:space="preserve">make you forget the horrible things you’ve done, you created a world to forget </w:t>
      </w:r>
      <w:r w:rsidR="00D05934" w:rsidRPr="00D05934">
        <w:rPr>
          <w:b/>
          <w:lang w:val="en-US"/>
        </w:rPr>
        <w:t xml:space="preserve">(laugh of hysteria) </w:t>
      </w:r>
      <w:r w:rsidR="00D05934">
        <w:rPr>
          <w:lang w:val="en-US"/>
        </w:rPr>
        <w:t>I am you and you are me, don’t you see?</w:t>
      </w:r>
    </w:p>
    <w:p w14:paraId="19B84B7C" w14:textId="60A58F24" w:rsidR="00D05934" w:rsidRDefault="00D05934" w:rsidP="00D05934">
      <w:pPr>
        <w:pStyle w:val="CHARACTER"/>
        <w:rPr>
          <w:lang w:val="en-US"/>
        </w:rPr>
      </w:pPr>
      <w:r>
        <w:rPr>
          <w:lang w:val="en-US"/>
        </w:rPr>
        <w:t xml:space="preserve">Vic </w:t>
      </w:r>
    </w:p>
    <w:p w14:paraId="4A714433" w14:textId="4664D4F9" w:rsidR="00220688" w:rsidRPr="00220688" w:rsidRDefault="00220688" w:rsidP="00220688">
      <w:pPr>
        <w:pStyle w:val="Parenthetical"/>
      </w:pPr>
      <w:r>
        <w:t>(Distraught)</w:t>
      </w:r>
    </w:p>
    <w:p w14:paraId="69A92877" w14:textId="728CECAF" w:rsidR="00D05934" w:rsidRDefault="00220688" w:rsidP="00D05934">
      <w:pPr>
        <w:pStyle w:val="Dialogue"/>
        <w:rPr>
          <w:i/>
          <w:lang w:val="en-US"/>
        </w:rPr>
      </w:pPr>
      <w:r>
        <w:rPr>
          <w:lang w:val="en-US"/>
        </w:rPr>
        <w:t>I did it.</w:t>
      </w:r>
      <w:r w:rsidR="00D05934">
        <w:rPr>
          <w:lang w:val="en-US"/>
        </w:rPr>
        <w:t xml:space="preserve"> I</w:t>
      </w:r>
      <w:r>
        <w:rPr>
          <w:lang w:val="en-US"/>
        </w:rPr>
        <w:t xml:space="preserve"> killed them. </w:t>
      </w:r>
      <w:r w:rsidR="00D05934">
        <w:rPr>
          <w:lang w:val="en-US"/>
        </w:rPr>
        <w:t xml:space="preserve">I widowed myself. My spouse tried to bring me back to the asylum, I got so angry... </w:t>
      </w:r>
      <w:r w:rsidR="00D05934" w:rsidRPr="00D05934">
        <w:rPr>
          <w:i/>
          <w:lang w:val="en-US"/>
        </w:rPr>
        <w:t>Oh God</w:t>
      </w:r>
      <w:r w:rsidR="00D05934">
        <w:rPr>
          <w:i/>
          <w:lang w:val="en-US"/>
        </w:rPr>
        <w:t>!</w:t>
      </w:r>
    </w:p>
    <w:p w14:paraId="2DA1661C" w14:textId="77777777" w:rsidR="00D05934" w:rsidRDefault="00D05934" w:rsidP="00D05934">
      <w:pPr>
        <w:pStyle w:val="CHARACTER"/>
        <w:rPr>
          <w:i/>
          <w:lang w:val="en-US"/>
        </w:rPr>
      </w:pPr>
      <w:r>
        <w:rPr>
          <w:i/>
          <w:lang w:val="en-US"/>
        </w:rPr>
        <w:t xml:space="preserve">The ‘Voice’ </w:t>
      </w:r>
    </w:p>
    <w:p w14:paraId="015366C8" w14:textId="736A3302" w:rsidR="00D05934" w:rsidRDefault="008C1DAC" w:rsidP="00D05934">
      <w:pPr>
        <w:pStyle w:val="Dialogue"/>
        <w:rPr>
          <w:lang w:val="en-US"/>
        </w:rPr>
      </w:pPr>
      <w:r w:rsidRPr="008C1DAC">
        <w:rPr>
          <w:i/>
          <w:lang w:val="en-US"/>
        </w:rPr>
        <w:t>That</w:t>
      </w:r>
      <w:r w:rsidR="00D05934" w:rsidRPr="00D05934">
        <w:rPr>
          <w:lang w:val="en-US"/>
        </w:rPr>
        <w:t xml:space="preserve"> </w:t>
      </w:r>
      <w:r w:rsidR="00D05934" w:rsidRPr="00D05934">
        <w:rPr>
          <w:i/>
          <w:lang w:val="en-US"/>
        </w:rPr>
        <w:t>accident</w:t>
      </w:r>
      <w:r w:rsidR="00D05934">
        <w:rPr>
          <w:i/>
          <w:lang w:val="en-US"/>
        </w:rPr>
        <w:t xml:space="preserve"> </w:t>
      </w:r>
      <w:r w:rsidR="00D05934">
        <w:rPr>
          <w:lang w:val="en-US"/>
        </w:rPr>
        <w:t xml:space="preserve">gave you the lust for revenge. You wanted to get back at all of the people you held responsible, </w:t>
      </w:r>
      <w:r>
        <w:rPr>
          <w:lang w:val="en-US"/>
        </w:rPr>
        <w:t xml:space="preserve">but there was one person you couldn’t get back at, yourself. </w:t>
      </w:r>
      <w:bookmarkStart w:id="0" w:name="_GoBack"/>
      <w:bookmarkEnd w:id="0"/>
    </w:p>
    <w:p w14:paraId="054B22E2" w14:textId="77777777" w:rsidR="00D05934" w:rsidRDefault="00D05934" w:rsidP="00D05934">
      <w:pPr>
        <w:pStyle w:val="Dialogue"/>
        <w:rPr>
          <w:lang w:val="en-US"/>
        </w:rPr>
      </w:pPr>
    </w:p>
    <w:p w14:paraId="711F78F3" w14:textId="7213A5AC" w:rsidR="00D05934" w:rsidRDefault="00D05934" w:rsidP="00D05934">
      <w:pPr>
        <w:pStyle w:val="CHARACTER"/>
        <w:rPr>
          <w:lang w:val="en-US"/>
        </w:rPr>
      </w:pPr>
      <w:r>
        <w:rPr>
          <w:lang w:val="en-US"/>
        </w:rPr>
        <w:t xml:space="preserve">Vic </w:t>
      </w:r>
    </w:p>
    <w:p w14:paraId="76C7A16E" w14:textId="11E3AD2F" w:rsidR="00220688" w:rsidRPr="00220688" w:rsidRDefault="00220688" w:rsidP="00220688">
      <w:pPr>
        <w:pStyle w:val="Parenthetical"/>
      </w:pPr>
      <w:r>
        <w:t>(Disbelief, Shock)</w:t>
      </w:r>
    </w:p>
    <w:p w14:paraId="6D202F46" w14:textId="77777777" w:rsidR="00D05934" w:rsidRDefault="00D05934" w:rsidP="00D05934">
      <w:pPr>
        <w:pStyle w:val="Dialogue"/>
        <w:rPr>
          <w:lang w:val="en-US"/>
        </w:rPr>
      </w:pPr>
      <w:r>
        <w:rPr>
          <w:lang w:val="en-US"/>
        </w:rPr>
        <w:t>My brother... he tried to save me from the asylum he tried to expose the monstrosities. They took him, they killed him.</w:t>
      </w:r>
    </w:p>
    <w:p w14:paraId="71D46912" w14:textId="77777777" w:rsidR="00D05934" w:rsidRDefault="00D05934" w:rsidP="00D05934">
      <w:pPr>
        <w:pStyle w:val="CHARACTER"/>
        <w:rPr>
          <w:lang w:val="en-US"/>
        </w:rPr>
      </w:pPr>
      <w:r>
        <w:rPr>
          <w:lang w:val="en-US"/>
        </w:rPr>
        <w:t xml:space="preserve">The ‘Voice’ </w:t>
      </w:r>
    </w:p>
    <w:p w14:paraId="54C7F467" w14:textId="48BF8866" w:rsidR="00D05934" w:rsidRPr="00D05934" w:rsidRDefault="00D05934" w:rsidP="00D05934">
      <w:pPr>
        <w:pStyle w:val="Dialogue"/>
        <w:rPr>
          <w:lang w:val="en-US"/>
        </w:rPr>
      </w:pPr>
      <w:r>
        <w:rPr>
          <w:lang w:val="en-US"/>
        </w:rPr>
        <w:t xml:space="preserve">‘Snakes’ an appropriate enemy for you to face in this world of your own imaginings, your spouse’s favourite piece of jewellery, a </w:t>
      </w:r>
      <w:r w:rsidR="00220688">
        <w:rPr>
          <w:lang w:val="en-US"/>
        </w:rPr>
        <w:t xml:space="preserve">snake </w:t>
      </w:r>
      <w:r>
        <w:rPr>
          <w:lang w:val="en-US"/>
        </w:rPr>
        <w:t>ring</w:t>
      </w:r>
      <w:r w:rsidR="00220688">
        <w:rPr>
          <w:lang w:val="en-US"/>
        </w:rPr>
        <w:t xml:space="preserve"> you entrusted to them</w:t>
      </w:r>
      <w:r>
        <w:rPr>
          <w:lang w:val="en-US"/>
        </w:rPr>
        <w:t xml:space="preserve">.   </w:t>
      </w:r>
      <w:r w:rsidRPr="00D05934">
        <w:rPr>
          <w:lang w:val="en-US"/>
        </w:rPr>
        <w:t xml:space="preserve">  </w:t>
      </w:r>
    </w:p>
    <w:p w14:paraId="264A7603" w14:textId="594C188E" w:rsidR="007947DD" w:rsidRDefault="00E813CC" w:rsidP="00D05934">
      <w:pPr>
        <w:pStyle w:val="CHARACTER"/>
        <w:rPr>
          <w:lang w:val="en-US"/>
        </w:rPr>
      </w:pPr>
      <w:r>
        <w:rPr>
          <w:lang w:val="en-US"/>
        </w:rPr>
        <w:t xml:space="preserve"> </w:t>
      </w:r>
      <w:r w:rsidR="00D05934">
        <w:rPr>
          <w:lang w:val="en-US"/>
        </w:rPr>
        <w:t xml:space="preserve">Vic </w:t>
      </w:r>
    </w:p>
    <w:p w14:paraId="38741B67" w14:textId="070024A0" w:rsidR="00D05934" w:rsidRDefault="00D05934" w:rsidP="00D05934">
      <w:pPr>
        <w:pStyle w:val="Parenthetical"/>
        <w:rPr>
          <w:b/>
        </w:rPr>
      </w:pPr>
      <w:r w:rsidRPr="00D05934">
        <w:rPr>
          <w:b/>
        </w:rPr>
        <w:t>(Panicked)</w:t>
      </w:r>
    </w:p>
    <w:p w14:paraId="2701B16B" w14:textId="2CD178CD" w:rsidR="00D05934" w:rsidRDefault="00577770" w:rsidP="00D05934">
      <w:pPr>
        <w:pStyle w:val="Dialogue"/>
        <w:rPr>
          <w:lang w:val="en-US"/>
        </w:rPr>
      </w:pPr>
      <w:r>
        <w:rPr>
          <w:lang w:val="en-US"/>
        </w:rPr>
        <w:t xml:space="preserve">Those deaths. My </w:t>
      </w:r>
      <w:r w:rsidRPr="00577770">
        <w:rPr>
          <w:i/>
          <w:lang w:val="en-US"/>
        </w:rPr>
        <w:t>revenge</w:t>
      </w:r>
      <w:r>
        <w:rPr>
          <w:i/>
          <w:lang w:val="en-US"/>
        </w:rPr>
        <w:t xml:space="preserve">. </w:t>
      </w:r>
      <w:r w:rsidR="00220688">
        <w:rPr>
          <w:lang w:val="en-US"/>
        </w:rPr>
        <w:t xml:space="preserve">I never wanted to remember. I don’t- I don’t want to. Please leave me be, I do not </w:t>
      </w:r>
      <w:r w:rsidRPr="00220688">
        <w:rPr>
          <w:i/>
          <w:lang w:val="en-US"/>
        </w:rPr>
        <w:t>want</w:t>
      </w:r>
      <w:r>
        <w:rPr>
          <w:lang w:val="en-US"/>
        </w:rPr>
        <w:t xml:space="preserve"> to remember. </w:t>
      </w:r>
    </w:p>
    <w:p w14:paraId="3CC79026" w14:textId="593FA5DA" w:rsidR="00577770" w:rsidRDefault="00577770" w:rsidP="00577770">
      <w:pPr>
        <w:pStyle w:val="CHARACTER"/>
        <w:rPr>
          <w:lang w:val="en-US"/>
        </w:rPr>
      </w:pPr>
      <w:r>
        <w:rPr>
          <w:lang w:val="en-US"/>
        </w:rPr>
        <w:t xml:space="preserve">The ‘Voice’ </w:t>
      </w:r>
    </w:p>
    <w:p w14:paraId="117F3C79" w14:textId="614CC84B" w:rsidR="00577770" w:rsidRDefault="00577770" w:rsidP="00577770">
      <w:pPr>
        <w:pStyle w:val="Dialogue"/>
        <w:rPr>
          <w:lang w:val="en-US"/>
        </w:rPr>
      </w:pPr>
      <w:r>
        <w:rPr>
          <w:lang w:val="en-US"/>
        </w:rPr>
        <w:t xml:space="preserve">You need to remember #13345 without your </w:t>
      </w:r>
      <w:r>
        <w:rPr>
          <w:lang w:val="en-US"/>
        </w:rPr>
        <w:lastRenderedPageBreak/>
        <w:t xml:space="preserve">memories you </w:t>
      </w:r>
      <w:r w:rsidR="00220688">
        <w:rPr>
          <w:lang w:val="en-US"/>
        </w:rPr>
        <w:t xml:space="preserve">remain an empty shell. </w:t>
      </w:r>
    </w:p>
    <w:p w14:paraId="46A74546" w14:textId="0B038021" w:rsidR="00577770" w:rsidRDefault="00577770" w:rsidP="00577770">
      <w:pPr>
        <w:rPr>
          <w:lang w:val="en-US"/>
        </w:rPr>
      </w:pPr>
      <w:r>
        <w:rPr>
          <w:lang w:val="en-US"/>
        </w:rPr>
        <w:t xml:space="preserve">FADE TO WHITE. </w:t>
      </w:r>
    </w:p>
    <w:p w14:paraId="5B8B5332" w14:textId="77777777" w:rsidR="00577770" w:rsidRPr="00577770" w:rsidRDefault="00577770" w:rsidP="00577770">
      <w:pPr>
        <w:rPr>
          <w:lang w:val="en-US"/>
        </w:rPr>
      </w:pPr>
    </w:p>
    <w:p w14:paraId="64D60955" w14:textId="12AD54DF" w:rsidR="00577770" w:rsidRDefault="00577770" w:rsidP="00577770">
      <w:pPr>
        <w:jc w:val="center"/>
        <w:rPr>
          <w:rFonts w:ascii="Courier New" w:hAnsi="Courier New" w:cs="Courier New"/>
          <w:b/>
          <w:color w:val="000000"/>
          <w:sz w:val="24"/>
          <w:szCs w:val="24"/>
        </w:rPr>
      </w:pPr>
      <w:r w:rsidRPr="00AF1746">
        <w:rPr>
          <w:rFonts w:ascii="Courier New" w:hAnsi="Courier New" w:cs="Courier New"/>
          <w:b/>
          <w:color w:val="000000"/>
          <w:sz w:val="24"/>
          <w:szCs w:val="24"/>
        </w:rPr>
        <w:t xml:space="preserve">Part </w:t>
      </w:r>
      <w:r>
        <w:rPr>
          <w:rFonts w:ascii="Courier New" w:hAnsi="Courier New" w:cs="Courier New"/>
          <w:b/>
          <w:color w:val="000000"/>
          <w:sz w:val="24"/>
          <w:szCs w:val="24"/>
        </w:rPr>
        <w:t xml:space="preserve">IV: Epilogue </w:t>
      </w:r>
    </w:p>
    <w:p w14:paraId="43AA919C" w14:textId="77777777" w:rsidR="00577770" w:rsidRDefault="00577770" w:rsidP="00577770">
      <w:pPr>
        <w:rPr>
          <w:rFonts w:ascii="Courier New" w:hAnsi="Courier New" w:cs="Courier New"/>
        </w:rPr>
      </w:pPr>
      <w:r>
        <w:rPr>
          <w:rFonts w:ascii="Courier New" w:hAnsi="Courier New" w:cs="Courier New"/>
        </w:rPr>
        <w:t xml:space="preserve">FADE IN: </w:t>
      </w:r>
    </w:p>
    <w:p w14:paraId="1951E350" w14:textId="32BEB6F6" w:rsidR="007947DD" w:rsidRDefault="00577770" w:rsidP="00577770">
      <w:pPr>
        <w:rPr>
          <w:rFonts w:ascii="Courier New" w:hAnsi="Courier New" w:cs="Courier New"/>
        </w:rPr>
      </w:pPr>
      <w:r>
        <w:rPr>
          <w:rFonts w:ascii="Courier New" w:hAnsi="Courier New" w:cs="Courier New"/>
        </w:rPr>
        <w:t>Castle Int.</w:t>
      </w:r>
    </w:p>
    <w:p w14:paraId="19BDCFE6" w14:textId="21DD6976" w:rsidR="00577770" w:rsidRDefault="00577770" w:rsidP="00577770">
      <w:pPr>
        <w:pStyle w:val="CHARACTER"/>
        <w:rPr>
          <w:lang w:val="en-US"/>
        </w:rPr>
      </w:pPr>
      <w:r>
        <w:rPr>
          <w:lang w:val="en-US"/>
        </w:rPr>
        <w:t>Vic</w:t>
      </w:r>
    </w:p>
    <w:p w14:paraId="25C53638" w14:textId="77777777" w:rsidR="00577770" w:rsidRDefault="00577770" w:rsidP="00577770">
      <w:pPr>
        <w:pStyle w:val="Dialogue"/>
        <w:rPr>
          <w:rFonts w:cs="Courier New"/>
          <w:lang w:val="en-US"/>
        </w:rPr>
      </w:pPr>
      <w:r w:rsidRPr="008D6F70">
        <w:rPr>
          <w:rFonts w:cs="Courier New"/>
          <w:lang w:val="en-US"/>
        </w:rPr>
        <w:t>Ugh that wasn’t a pleasant trip, where am I anyway?</w:t>
      </w:r>
    </w:p>
    <w:p w14:paraId="4EB22711" w14:textId="77777777" w:rsidR="00577770" w:rsidRPr="008D6F70" w:rsidRDefault="00577770" w:rsidP="00577770">
      <w:pPr>
        <w:pStyle w:val="CHARACTER"/>
        <w:rPr>
          <w:rFonts w:cs="Courier New"/>
          <w:lang w:val="en-US"/>
        </w:rPr>
      </w:pPr>
      <w:r w:rsidRPr="008D6F70">
        <w:rPr>
          <w:rFonts w:cs="Courier New"/>
          <w:lang w:val="en-US"/>
        </w:rPr>
        <w:t xml:space="preserve">The ‘Voice’ </w:t>
      </w:r>
    </w:p>
    <w:p w14:paraId="239188B3" w14:textId="77777777" w:rsidR="00577770" w:rsidRDefault="00577770" w:rsidP="00577770">
      <w:pPr>
        <w:pStyle w:val="Dialogue"/>
        <w:rPr>
          <w:rFonts w:cs="Courier New"/>
          <w:lang w:val="en-US"/>
        </w:rPr>
      </w:pPr>
      <w:r w:rsidRPr="008D6F70">
        <w:rPr>
          <w:rFonts w:cs="Courier New"/>
          <w:lang w:val="en-US"/>
        </w:rPr>
        <w:t>It is not a question of where you are, so much as a question of why you are here, is it not?</w:t>
      </w:r>
      <w:r>
        <w:rPr>
          <w:rFonts w:cs="Courier New"/>
          <w:lang w:val="en-US"/>
        </w:rPr>
        <w:t xml:space="preserve"> At any rate use your lamp and you should be able to see a bit better. </w:t>
      </w:r>
    </w:p>
    <w:p w14:paraId="462386DB" w14:textId="2136067B" w:rsidR="00577770" w:rsidRPr="00577770" w:rsidRDefault="00577770" w:rsidP="00577770">
      <w:pPr>
        <w:jc w:val="center"/>
        <w:rPr>
          <w:b/>
          <w:lang w:val="en-US"/>
        </w:rPr>
      </w:pPr>
      <w:r>
        <w:rPr>
          <w:b/>
          <w:lang w:val="en-US"/>
        </w:rPr>
        <w:t>FIN.</w:t>
      </w:r>
    </w:p>
    <w:p w14:paraId="420190D3" w14:textId="77777777" w:rsidR="00577770" w:rsidRPr="007947DD" w:rsidRDefault="00577770" w:rsidP="00577770">
      <w:pPr>
        <w:rPr>
          <w:lang w:val="en-US"/>
        </w:rPr>
      </w:pPr>
    </w:p>
    <w:p w14:paraId="15457DA5" w14:textId="77777777" w:rsidR="008A129A" w:rsidRPr="008A129A" w:rsidRDefault="008A129A" w:rsidP="007947DD">
      <w:pPr>
        <w:pStyle w:val="Dialogue"/>
        <w:rPr>
          <w:lang w:val="en-US"/>
        </w:rPr>
      </w:pPr>
    </w:p>
    <w:p w14:paraId="4501DEC6" w14:textId="77777777" w:rsidR="0005437E" w:rsidRDefault="0005437E" w:rsidP="004A5588">
      <w:pPr>
        <w:rPr>
          <w:lang w:val="en-US"/>
        </w:rPr>
      </w:pPr>
    </w:p>
    <w:p w14:paraId="6A3F0DE3" w14:textId="77777777" w:rsidR="0005437E" w:rsidRDefault="0005437E" w:rsidP="004A5588">
      <w:pPr>
        <w:rPr>
          <w:lang w:val="en-US"/>
        </w:rPr>
      </w:pPr>
    </w:p>
    <w:p w14:paraId="138D34A0" w14:textId="77777777" w:rsidR="0005437E" w:rsidRDefault="0005437E" w:rsidP="004A5588">
      <w:pPr>
        <w:rPr>
          <w:lang w:val="en-US"/>
        </w:rPr>
      </w:pPr>
    </w:p>
    <w:p w14:paraId="2391F2D5" w14:textId="77777777" w:rsidR="0005437E" w:rsidRPr="004A5588" w:rsidRDefault="0005437E" w:rsidP="004A5588">
      <w:pPr>
        <w:rPr>
          <w:lang w:val="en-US"/>
        </w:rPr>
      </w:pPr>
    </w:p>
    <w:p w14:paraId="640B7C20" w14:textId="458CD88C" w:rsidR="00A64FCD" w:rsidRPr="00004B70" w:rsidRDefault="00A64FCD" w:rsidP="00004B70">
      <w:pPr>
        <w:rPr>
          <w:rFonts w:ascii="Courier New" w:eastAsia="Times New Roman" w:hAnsi="Courier New" w:cs="Courier New"/>
          <w:b/>
          <w:caps/>
          <w:sz w:val="24"/>
          <w:szCs w:val="24"/>
        </w:rPr>
      </w:pPr>
    </w:p>
    <w:sectPr w:rsidR="00A64FCD" w:rsidRPr="00004B7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FB037" w14:textId="77777777" w:rsidR="003978E9" w:rsidRDefault="003978E9" w:rsidP="00004B70">
      <w:pPr>
        <w:spacing w:after="0" w:line="240" w:lineRule="auto"/>
      </w:pPr>
      <w:r>
        <w:separator/>
      </w:r>
    </w:p>
  </w:endnote>
  <w:endnote w:type="continuationSeparator" w:id="0">
    <w:p w14:paraId="6FA02139" w14:textId="77777777" w:rsidR="003978E9" w:rsidRDefault="003978E9" w:rsidP="00004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5004472"/>
      <w:docPartObj>
        <w:docPartGallery w:val="Page Numbers (Bottom of Page)"/>
        <w:docPartUnique/>
      </w:docPartObj>
    </w:sdtPr>
    <w:sdtEndPr>
      <w:rPr>
        <w:color w:val="7F7F7F" w:themeColor="background1" w:themeShade="7F"/>
        <w:spacing w:val="60"/>
      </w:rPr>
    </w:sdtEndPr>
    <w:sdtContent>
      <w:p w14:paraId="5F1A08D4" w14:textId="1B796080" w:rsidR="003978E9" w:rsidRDefault="003978E9">
        <w:pPr>
          <w:pStyle w:val="Footer"/>
          <w:pBdr>
            <w:top w:val="single" w:sz="4" w:space="1" w:color="D9D9D9" w:themeColor="background1" w:themeShade="D9"/>
          </w:pBdr>
          <w:jc w:val="right"/>
        </w:pPr>
        <w:r>
          <w:fldChar w:fldCharType="begin"/>
        </w:r>
        <w:r>
          <w:instrText xml:space="preserve"> PAGE   \* MERGEFORMAT </w:instrText>
        </w:r>
        <w:r>
          <w:fldChar w:fldCharType="separate"/>
        </w:r>
        <w:r w:rsidR="008C1DAC">
          <w:rPr>
            <w:noProof/>
          </w:rPr>
          <w:t>16</w:t>
        </w:r>
        <w:r>
          <w:rPr>
            <w:noProof/>
          </w:rPr>
          <w:fldChar w:fldCharType="end"/>
        </w:r>
        <w:r>
          <w:t xml:space="preserve"> | </w:t>
        </w:r>
        <w:r>
          <w:rPr>
            <w:color w:val="7F7F7F" w:themeColor="background1" w:themeShade="7F"/>
            <w:spacing w:val="60"/>
          </w:rPr>
          <w:t>Page</w:t>
        </w:r>
      </w:p>
    </w:sdtContent>
  </w:sdt>
  <w:p w14:paraId="64742A4B" w14:textId="77777777" w:rsidR="003978E9" w:rsidRDefault="003978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CD97DA" w14:textId="77777777" w:rsidR="003978E9" w:rsidRDefault="003978E9" w:rsidP="00004B70">
      <w:pPr>
        <w:spacing w:after="0" w:line="240" w:lineRule="auto"/>
      </w:pPr>
      <w:r>
        <w:separator/>
      </w:r>
    </w:p>
  </w:footnote>
  <w:footnote w:type="continuationSeparator" w:id="0">
    <w:p w14:paraId="58F74932" w14:textId="77777777" w:rsidR="003978E9" w:rsidRDefault="003978E9" w:rsidP="00004B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77983"/>
    <w:multiLevelType w:val="hybridMultilevel"/>
    <w:tmpl w:val="CCBE1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453621"/>
    <w:multiLevelType w:val="hybridMultilevel"/>
    <w:tmpl w:val="A9908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F56722"/>
    <w:multiLevelType w:val="hybridMultilevel"/>
    <w:tmpl w:val="73449670"/>
    <w:lvl w:ilvl="0" w:tplc="A1860A4C">
      <w:start w:val="1"/>
      <w:numFmt w:val="upp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6A004A2D"/>
    <w:multiLevelType w:val="hybridMultilevel"/>
    <w:tmpl w:val="B3183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CD6EDF"/>
    <w:multiLevelType w:val="hybridMultilevel"/>
    <w:tmpl w:val="6D5AA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CC3"/>
    <w:rsid w:val="00002B82"/>
    <w:rsid w:val="00004B70"/>
    <w:rsid w:val="00033411"/>
    <w:rsid w:val="0005437E"/>
    <w:rsid w:val="00087539"/>
    <w:rsid w:val="0009168A"/>
    <w:rsid w:val="000B4B6E"/>
    <w:rsid w:val="001F57AB"/>
    <w:rsid w:val="00220688"/>
    <w:rsid w:val="002222C7"/>
    <w:rsid w:val="00300CC3"/>
    <w:rsid w:val="003052D4"/>
    <w:rsid w:val="00326C4B"/>
    <w:rsid w:val="003613C0"/>
    <w:rsid w:val="003847BC"/>
    <w:rsid w:val="003978E9"/>
    <w:rsid w:val="004A5588"/>
    <w:rsid w:val="004F4FA2"/>
    <w:rsid w:val="00521D9C"/>
    <w:rsid w:val="00527B4D"/>
    <w:rsid w:val="00577770"/>
    <w:rsid w:val="00646371"/>
    <w:rsid w:val="006969B7"/>
    <w:rsid w:val="006B7C47"/>
    <w:rsid w:val="006C4643"/>
    <w:rsid w:val="006E4AA9"/>
    <w:rsid w:val="007662C6"/>
    <w:rsid w:val="007947DD"/>
    <w:rsid w:val="007A7CDA"/>
    <w:rsid w:val="00841D4F"/>
    <w:rsid w:val="00876B4C"/>
    <w:rsid w:val="00882B65"/>
    <w:rsid w:val="008A129A"/>
    <w:rsid w:val="008C1DAC"/>
    <w:rsid w:val="008D6F70"/>
    <w:rsid w:val="009239A4"/>
    <w:rsid w:val="00A64FCD"/>
    <w:rsid w:val="00AB6BC8"/>
    <w:rsid w:val="00AF1746"/>
    <w:rsid w:val="00B176D9"/>
    <w:rsid w:val="00B74DEC"/>
    <w:rsid w:val="00C7745A"/>
    <w:rsid w:val="00D05934"/>
    <w:rsid w:val="00D1307A"/>
    <w:rsid w:val="00D70392"/>
    <w:rsid w:val="00D97528"/>
    <w:rsid w:val="00E166B1"/>
    <w:rsid w:val="00E758EE"/>
    <w:rsid w:val="00E813CC"/>
    <w:rsid w:val="00E826CC"/>
    <w:rsid w:val="00EC02AE"/>
    <w:rsid w:val="00EF7D73"/>
    <w:rsid w:val="00F5617E"/>
    <w:rsid w:val="00FB5C35"/>
    <w:rsid w:val="00FD3AE3"/>
    <w:rsid w:val="00FF6F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05F01"/>
  <w15:chartTrackingRefBased/>
  <w15:docId w15:val="{6E7EDF5D-AFDA-4530-A7A8-4A9C4E27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CC3"/>
  </w:style>
  <w:style w:type="paragraph" w:styleId="Heading1">
    <w:name w:val="heading 1"/>
    <w:basedOn w:val="Normal"/>
    <w:next w:val="Normal"/>
    <w:link w:val="Heading1Char"/>
    <w:uiPriority w:val="9"/>
    <w:qFormat/>
    <w:rsid w:val="003613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00C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C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CC3"/>
    <w:rPr>
      <w:rFonts w:eastAsiaTheme="minorEastAsia"/>
      <w:color w:val="5A5A5A" w:themeColor="text1" w:themeTint="A5"/>
      <w:spacing w:val="15"/>
    </w:rPr>
  </w:style>
  <w:style w:type="paragraph" w:styleId="ListParagraph">
    <w:name w:val="List Paragraph"/>
    <w:basedOn w:val="Normal"/>
    <w:uiPriority w:val="34"/>
    <w:qFormat/>
    <w:rsid w:val="00300CC3"/>
    <w:pPr>
      <w:ind w:left="720"/>
      <w:contextualSpacing/>
    </w:pPr>
  </w:style>
  <w:style w:type="paragraph" w:customStyle="1" w:styleId="CHARACTER">
    <w:name w:val="CHARACTER"/>
    <w:basedOn w:val="Normal"/>
    <w:next w:val="Dialogue"/>
    <w:link w:val="CHARACTERChar"/>
    <w:qFormat/>
    <w:rsid w:val="00E166B1"/>
    <w:pPr>
      <w:keepNext/>
      <w:widowControl w:val="0"/>
      <w:spacing w:after="200" w:line="240" w:lineRule="auto"/>
      <w:ind w:left="2520" w:right="1080"/>
    </w:pPr>
    <w:rPr>
      <w:rFonts w:ascii="Courier New" w:eastAsia="Times New Roman" w:hAnsi="Courier New" w:cs="Times New Roman"/>
      <w:caps/>
      <w:color w:val="323E4F" w:themeColor="text2" w:themeShade="BF"/>
      <w:sz w:val="24"/>
      <w:szCs w:val="24"/>
    </w:rPr>
  </w:style>
  <w:style w:type="paragraph" w:customStyle="1" w:styleId="SCENEHEADING">
    <w:name w:val="SCENE HEADING"/>
    <w:basedOn w:val="Normal"/>
    <w:next w:val="Normal"/>
    <w:link w:val="SCENEHEADINGChar"/>
    <w:qFormat/>
    <w:rsid w:val="00300CC3"/>
    <w:pPr>
      <w:widowControl w:val="0"/>
      <w:spacing w:after="200" w:line="240" w:lineRule="auto"/>
    </w:pPr>
    <w:rPr>
      <w:rFonts w:eastAsia="Times New Roman" w:cs="Times New Roman"/>
      <w:caps/>
      <w:color w:val="833C0B" w:themeColor="accent2" w:themeShade="80"/>
      <w:sz w:val="24"/>
      <w:szCs w:val="24"/>
    </w:rPr>
  </w:style>
  <w:style w:type="character" w:customStyle="1" w:styleId="CHARACTERChar">
    <w:name w:val="CHARACTER Char"/>
    <w:basedOn w:val="DefaultParagraphFont"/>
    <w:link w:val="CHARACTER"/>
    <w:rsid w:val="00E166B1"/>
    <w:rPr>
      <w:rFonts w:ascii="Courier New" w:eastAsia="Times New Roman" w:hAnsi="Courier New" w:cs="Times New Roman"/>
      <w:caps/>
      <w:color w:val="323E4F" w:themeColor="text2" w:themeShade="BF"/>
      <w:sz w:val="24"/>
      <w:szCs w:val="24"/>
    </w:rPr>
  </w:style>
  <w:style w:type="character" w:customStyle="1" w:styleId="SCENEHEADINGChar">
    <w:name w:val="SCENE HEADING Char"/>
    <w:basedOn w:val="CHARACTERChar"/>
    <w:link w:val="SCENEHEADING"/>
    <w:rsid w:val="00300CC3"/>
    <w:rPr>
      <w:rFonts w:ascii="Courier New" w:eastAsia="Times New Roman" w:hAnsi="Courier New" w:cs="Times New Roman"/>
      <w:caps/>
      <w:color w:val="833C0B" w:themeColor="accent2" w:themeShade="80"/>
      <w:sz w:val="24"/>
      <w:szCs w:val="24"/>
    </w:rPr>
  </w:style>
  <w:style w:type="paragraph" w:customStyle="1" w:styleId="TRANSIN">
    <w:name w:val="TRANS IN"/>
    <w:basedOn w:val="Normal"/>
    <w:next w:val="SCENEHEADING"/>
    <w:qFormat/>
    <w:rsid w:val="00300CC3"/>
    <w:pPr>
      <w:widowControl w:val="0"/>
      <w:spacing w:after="200" w:line="240" w:lineRule="auto"/>
    </w:pPr>
    <w:rPr>
      <w:rFonts w:eastAsia="Times New Roman" w:cs="Times New Roman"/>
      <w:caps/>
      <w:sz w:val="24"/>
      <w:szCs w:val="24"/>
    </w:rPr>
  </w:style>
  <w:style w:type="paragraph" w:customStyle="1" w:styleId="Dialogue">
    <w:name w:val="Dialogue"/>
    <w:basedOn w:val="Normal"/>
    <w:next w:val="Normal"/>
    <w:qFormat/>
    <w:rsid w:val="00E166B1"/>
    <w:pPr>
      <w:widowControl w:val="0"/>
      <w:spacing w:after="200" w:line="240" w:lineRule="auto"/>
      <w:ind w:left="1440" w:right="1080"/>
    </w:pPr>
    <w:rPr>
      <w:rFonts w:ascii="Courier New" w:eastAsia="Times New Roman" w:hAnsi="Courier New" w:cs="Times New Roman"/>
      <w:sz w:val="24"/>
      <w:szCs w:val="24"/>
    </w:rPr>
  </w:style>
  <w:style w:type="paragraph" w:customStyle="1" w:styleId="Parenthetical">
    <w:name w:val="Parenthetical"/>
    <w:next w:val="CHARACTER"/>
    <w:qFormat/>
    <w:rsid w:val="00E166B1"/>
    <w:pPr>
      <w:keepNext/>
      <w:widowControl w:val="0"/>
      <w:spacing w:after="200" w:line="240" w:lineRule="auto"/>
      <w:ind w:left="2160" w:right="2160"/>
    </w:pPr>
    <w:rPr>
      <w:rFonts w:ascii="Courier New" w:eastAsia="Times New Roman" w:hAnsi="Courier New" w:cs="Times New Roman"/>
      <w:sz w:val="24"/>
      <w:szCs w:val="24"/>
      <w:lang w:val="en-US"/>
    </w:rPr>
  </w:style>
  <w:style w:type="paragraph" w:customStyle="1" w:styleId="TRANSOUT">
    <w:name w:val="TRANS OUT"/>
    <w:basedOn w:val="TRANSIN"/>
    <w:next w:val="SCENEHEADING"/>
    <w:qFormat/>
    <w:rsid w:val="00300CC3"/>
    <w:pPr>
      <w:jc w:val="right"/>
    </w:pPr>
  </w:style>
  <w:style w:type="paragraph" w:customStyle="1" w:styleId="Address">
    <w:name w:val="Address"/>
    <w:basedOn w:val="Normal"/>
    <w:qFormat/>
    <w:rsid w:val="00300CC3"/>
    <w:pPr>
      <w:widowControl w:val="0"/>
      <w:spacing w:before="400" w:after="0" w:line="240" w:lineRule="auto"/>
      <w:contextualSpacing/>
      <w:jc w:val="right"/>
    </w:pPr>
    <w:rPr>
      <w:rFonts w:eastAsia="Times New Roman" w:cs="Times New Roman"/>
      <w:sz w:val="24"/>
      <w:szCs w:val="24"/>
    </w:rPr>
  </w:style>
  <w:style w:type="paragraph" w:customStyle="1" w:styleId="Author">
    <w:name w:val="Author"/>
    <w:basedOn w:val="Normal"/>
    <w:qFormat/>
    <w:rsid w:val="00300CC3"/>
    <w:pPr>
      <w:widowControl w:val="0"/>
      <w:spacing w:after="0" w:line="480" w:lineRule="auto"/>
      <w:contextualSpacing/>
      <w:jc w:val="center"/>
    </w:pPr>
    <w:rPr>
      <w:rFonts w:eastAsia="Times New Roman" w:cs="Times New Roman"/>
      <w:sz w:val="24"/>
      <w:szCs w:val="24"/>
    </w:rPr>
  </w:style>
  <w:style w:type="table" w:styleId="TableGrid">
    <w:name w:val="Table Grid"/>
    <w:basedOn w:val="TableNormal"/>
    <w:uiPriority w:val="59"/>
    <w:rsid w:val="00300CC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CC3"/>
    <w:rPr>
      <w:color w:val="0563C1" w:themeColor="hyperlink"/>
      <w:u w:val="single"/>
    </w:rPr>
  </w:style>
  <w:style w:type="character" w:styleId="SubtleEmphasis">
    <w:name w:val="Subtle Emphasis"/>
    <w:basedOn w:val="DefaultParagraphFont"/>
    <w:uiPriority w:val="19"/>
    <w:qFormat/>
    <w:rsid w:val="00300CC3"/>
    <w:rPr>
      <w:i/>
      <w:iCs/>
      <w:color w:val="404040" w:themeColor="text1" w:themeTint="BF"/>
    </w:rPr>
  </w:style>
  <w:style w:type="paragraph" w:styleId="HTMLPreformatted">
    <w:name w:val="HTML Preformatted"/>
    <w:basedOn w:val="Normal"/>
    <w:link w:val="HTMLPreformattedChar"/>
    <w:uiPriority w:val="99"/>
    <w:unhideWhenUsed/>
    <w:rsid w:val="0009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9168A"/>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3613C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04B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B70"/>
  </w:style>
  <w:style w:type="paragraph" w:styleId="Footer">
    <w:name w:val="footer"/>
    <w:basedOn w:val="Normal"/>
    <w:link w:val="FooterChar"/>
    <w:uiPriority w:val="99"/>
    <w:unhideWhenUsed/>
    <w:rsid w:val="00004B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849882">
      <w:bodyDiv w:val="1"/>
      <w:marLeft w:val="0"/>
      <w:marRight w:val="0"/>
      <w:marTop w:val="0"/>
      <w:marBottom w:val="0"/>
      <w:divBdr>
        <w:top w:val="none" w:sz="0" w:space="0" w:color="auto"/>
        <w:left w:val="none" w:sz="0" w:space="0" w:color="auto"/>
        <w:bottom w:val="none" w:sz="0" w:space="0" w:color="auto"/>
        <w:right w:val="none" w:sz="0" w:space="0" w:color="auto"/>
      </w:divBdr>
    </w:div>
    <w:div w:id="647786751">
      <w:bodyDiv w:val="1"/>
      <w:marLeft w:val="0"/>
      <w:marRight w:val="0"/>
      <w:marTop w:val="0"/>
      <w:marBottom w:val="0"/>
      <w:divBdr>
        <w:top w:val="none" w:sz="0" w:space="0" w:color="auto"/>
        <w:left w:val="none" w:sz="0" w:space="0" w:color="auto"/>
        <w:bottom w:val="none" w:sz="0" w:space="0" w:color="auto"/>
        <w:right w:val="none" w:sz="0" w:space="0" w:color="auto"/>
      </w:divBdr>
    </w:div>
    <w:div w:id="94280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684042@myport.ac.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2252C-26B6-4B42-86B8-116A1FF6A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C99E4438</Template>
  <TotalTime>502</TotalTime>
  <Pages>16</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11992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 Philip-kehnscherper</dc:creator>
  <cp:keywords/>
  <dc:description/>
  <cp:lastModifiedBy>Ashton Philip-kehnscherper</cp:lastModifiedBy>
  <cp:revision>21</cp:revision>
  <dcterms:created xsi:type="dcterms:W3CDTF">2016-01-21T13:13:00Z</dcterms:created>
  <dcterms:modified xsi:type="dcterms:W3CDTF">2016-02-02T14:10:00Z</dcterms:modified>
</cp:coreProperties>
</file>